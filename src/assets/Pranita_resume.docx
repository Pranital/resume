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page" w:tblpX="301" w:tblpY="265"/>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9F7DED" w14:paraId="47194F38" w14:textId="77777777" w:rsidTr="009F7DED">
        <w:trPr>
          <w:trHeight w:val="4410"/>
        </w:trPr>
        <w:tc>
          <w:tcPr>
            <w:tcW w:w="3600" w:type="dxa"/>
            <w:vAlign w:val="bottom"/>
          </w:tcPr>
          <w:p w14:paraId="2EA2DCC2" w14:textId="686A97A9" w:rsidR="009F7DED" w:rsidRDefault="00624257" w:rsidP="009F7DED">
            <w:pPr>
              <w:tabs>
                <w:tab w:val="left" w:pos="990"/>
              </w:tabs>
              <w:jc w:val="center"/>
            </w:pPr>
            <w:bookmarkStart w:id="0" w:name="_Hlk63549235"/>
            <w:r>
              <w:rPr>
                <w:noProof/>
              </w:rPr>
              <mc:AlternateContent>
                <mc:Choice Requires="wps">
                  <w:drawing>
                    <wp:anchor distT="0" distB="0" distL="114300" distR="114300" simplePos="0" relativeHeight="251659264" behindDoc="0" locked="0" layoutInCell="1" allowOverlap="1" wp14:anchorId="0E42ABD2" wp14:editId="48AF2E2B">
                      <wp:simplePos x="0" y="0"/>
                      <wp:positionH relativeFrom="column">
                        <wp:posOffset>-46990</wp:posOffset>
                      </wp:positionH>
                      <wp:positionV relativeFrom="paragraph">
                        <wp:posOffset>1106805</wp:posOffset>
                      </wp:positionV>
                      <wp:extent cx="2346960" cy="2051685"/>
                      <wp:effectExtent l="0" t="0" r="15240" b="24765"/>
                      <wp:wrapNone/>
                      <wp:docPr id="1" name="Rectangle: Rounded Corners 1"/>
                      <wp:cNvGraphicFramePr/>
                      <a:graphic xmlns:a="http://schemas.openxmlformats.org/drawingml/2006/main">
                        <a:graphicData uri="http://schemas.microsoft.com/office/word/2010/wordprocessingShape">
                          <wps:wsp>
                            <wps:cNvSpPr/>
                            <wps:spPr>
                              <a:xfrm>
                                <a:off x="0" y="0"/>
                                <a:ext cx="2346960" cy="2051685"/>
                              </a:xfrm>
                              <a:prstGeom prst="roundRect">
                                <a:avLst>
                                  <a:gd name="adj" fmla="val 0"/>
                                </a:avLst>
                              </a:prstGeom>
                              <a:blipFill dpi="0" rotWithShape="1">
                                <a:blip r:embed="rId11">
                                  <a:extLst>
                                    <a:ext uri="{28A0092B-C50C-407E-A947-70E740481C1C}">
                                      <a14:useLocalDpi xmlns:a14="http://schemas.microsoft.com/office/drawing/2010/main" val="0"/>
                                    </a:ext>
                                  </a:extLst>
                                </a:blip>
                                <a:srcRect/>
                                <a:stretch>
                                  <a:fillRect/>
                                </a:stretch>
                              </a:blip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0B8EF" id="Rectangle: Rounded Corners 1" o:spid="_x0000_s1026" style="position:absolute;margin-left:-3.7pt;margin-top:87.15pt;width:184.8pt;height:16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" strokecolor="black [3213]" strokeweight=".25pt">
                      <v:fill r:id="rId12" o:title="" recolor="t" rotate="t" type="frame"/>
                      <v:stroke joinstyle="miter"/>
                    </v:roundrect>
                  </w:pict>
                </mc:Fallback>
              </mc:AlternateContent>
            </w:r>
          </w:p>
        </w:tc>
        <w:tc>
          <w:tcPr>
            <w:tcW w:w="720" w:type="dxa"/>
          </w:tcPr>
          <w:p w14:paraId="38FBDB3D" w14:textId="7D5CB3CC" w:rsidR="009F7DED" w:rsidRDefault="009F7DED" w:rsidP="009F7DED">
            <w:pPr>
              <w:tabs>
                <w:tab w:val="left" w:pos="990"/>
              </w:tabs>
            </w:pPr>
          </w:p>
        </w:tc>
        <w:tc>
          <w:tcPr>
            <w:tcW w:w="6470" w:type="dxa"/>
            <w:vAlign w:val="bottom"/>
          </w:tcPr>
          <w:p w14:paraId="3116880E" w14:textId="5ADF150F" w:rsidR="009F7DED" w:rsidRDefault="009F7DED" w:rsidP="009F7DED">
            <w:pPr>
              <w:pStyle w:val="Title"/>
            </w:pPr>
            <w:r>
              <w:t>Pranita</w:t>
            </w:r>
          </w:p>
          <w:p w14:paraId="486E5335" w14:textId="77777777" w:rsidR="009F7DED" w:rsidRPr="00804D9B" w:rsidRDefault="009F7DED" w:rsidP="009F7DED">
            <w:pPr>
              <w:pStyle w:val="Title"/>
            </w:pPr>
            <w:r>
              <w:t>Laddha</w:t>
            </w:r>
          </w:p>
          <w:p w14:paraId="4B7AF517" w14:textId="77777777" w:rsidR="009F7DED" w:rsidRDefault="009F7DED" w:rsidP="009F7DED">
            <w:pPr>
              <w:pStyle w:val="Subtitle"/>
            </w:pPr>
            <w:r>
              <w:rPr>
                <w:spacing w:val="0"/>
                <w:w w:val="100"/>
              </w:rPr>
              <w:t>Application development senior analyst</w:t>
            </w:r>
          </w:p>
        </w:tc>
      </w:tr>
      <w:bookmarkEnd w:id="0"/>
      <w:tr w:rsidR="009F7DED" w14:paraId="4D88A585" w14:textId="77777777" w:rsidTr="009F7DED">
        <w:tc>
          <w:tcPr>
            <w:tcW w:w="3600" w:type="dxa"/>
          </w:tcPr>
          <w:p w14:paraId="3100E558" w14:textId="77777777" w:rsidR="009F7DED" w:rsidRDefault="009F7DED" w:rsidP="009F7DED">
            <w:pPr>
              <w:pStyle w:val="Heading3"/>
            </w:pPr>
          </w:p>
          <w:p w14:paraId="5152F2CF" w14:textId="25C737D1" w:rsidR="00DF3B9E" w:rsidRPr="00DF3B9E" w:rsidRDefault="00DF3B9E" w:rsidP="00DF3B9E">
            <w:pPr>
              <w:pStyle w:val="Heading3"/>
              <w:spacing w:before="0" w:after="0"/>
              <w:rPr>
                <w:rFonts w:ascii="Segoe UI" w:hAnsi="Segoe UI" w:cs="Segoe UI"/>
                <w:b w:val="0"/>
                <w:bCs/>
                <w:i/>
                <w:iCs/>
                <w:caps w:val="0"/>
                <w:color w:val="auto"/>
                <w:sz w:val="18"/>
                <w:szCs w:val="20"/>
              </w:rPr>
            </w:pPr>
            <w:r>
              <w:rPr>
                <w:rFonts w:ascii="Segoe UI" w:hAnsi="Segoe UI" w:cs="Segoe UI"/>
                <w:b w:val="0"/>
                <w:bCs/>
                <w:i/>
                <w:iCs/>
                <w:caps w:val="0"/>
                <w:color w:val="auto"/>
                <w:sz w:val="18"/>
                <w:szCs w:val="20"/>
              </w:rPr>
              <w:t>“</w:t>
            </w:r>
            <w:r w:rsidRPr="00DF3B9E">
              <w:rPr>
                <w:rFonts w:ascii="Segoe UI" w:hAnsi="Segoe UI" w:cs="Segoe UI"/>
                <w:b w:val="0"/>
                <w:bCs/>
                <w:i/>
                <w:iCs/>
                <w:caps w:val="0"/>
                <w:color w:val="auto"/>
                <w:sz w:val="18"/>
                <w:szCs w:val="20"/>
              </w:rPr>
              <w:t>Making things complex is simple.</w:t>
            </w:r>
          </w:p>
          <w:p w14:paraId="6581E806" w14:textId="6B4F0679" w:rsidR="00DA18D2" w:rsidRPr="00DF3B9E" w:rsidRDefault="00DF3B9E" w:rsidP="00DF3B9E">
            <w:pPr>
              <w:pStyle w:val="Heading3"/>
              <w:spacing w:before="0" w:after="0"/>
              <w:rPr>
                <w:rFonts w:ascii="Segoe UI" w:hAnsi="Segoe UI" w:cs="Segoe UI"/>
                <w:b w:val="0"/>
                <w:bCs/>
                <w:i/>
                <w:iCs/>
                <w:color w:val="auto"/>
                <w:sz w:val="18"/>
                <w:szCs w:val="20"/>
              </w:rPr>
            </w:pPr>
            <w:r w:rsidRPr="00DF3B9E">
              <w:rPr>
                <w:rFonts w:ascii="Segoe UI" w:hAnsi="Segoe UI" w:cs="Segoe UI"/>
                <w:b w:val="0"/>
                <w:bCs/>
                <w:i/>
                <w:iCs/>
                <w:caps w:val="0"/>
                <w:color w:val="auto"/>
                <w:sz w:val="18"/>
                <w:szCs w:val="20"/>
              </w:rPr>
              <w:t xml:space="preserve"> Making things simple is complex</w:t>
            </w:r>
            <w:r>
              <w:rPr>
                <w:rFonts w:ascii="Segoe UI" w:hAnsi="Segoe UI" w:cs="Segoe UI"/>
                <w:b w:val="0"/>
                <w:bCs/>
                <w:i/>
                <w:iCs/>
                <w:caps w:val="0"/>
                <w:color w:val="auto"/>
                <w:sz w:val="18"/>
                <w:szCs w:val="20"/>
              </w:rPr>
              <w:t>.”</w:t>
            </w:r>
          </w:p>
          <w:p w14:paraId="02D5A4C9" w14:textId="77777777" w:rsidR="00DF3B9E" w:rsidRPr="00DF3B9E" w:rsidRDefault="00DF3B9E" w:rsidP="00DF3B9E"/>
          <w:p w14:paraId="7C42297A" w14:textId="0C1FB6BA" w:rsidR="009F7DED" w:rsidRPr="00C1546F" w:rsidRDefault="00DF3B9E" w:rsidP="009F7DED">
            <w:pPr>
              <w:pStyle w:val="Heading3"/>
              <w:rPr>
                <w:color w:val="660066"/>
              </w:rPr>
            </w:pPr>
            <w:r w:rsidRPr="00C1546F">
              <w:rPr>
                <w:color w:val="660066"/>
              </w:rPr>
              <w:t>About me</w:t>
            </w:r>
          </w:p>
          <w:p w14:paraId="37B1BF5C" w14:textId="77777777" w:rsidR="00DF3B9E" w:rsidRPr="00DF3B9E" w:rsidRDefault="00DF3B9E" w:rsidP="00DF3B9E"/>
          <w:p w14:paraId="1A2E7660" w14:textId="77777777" w:rsidR="009F7DED" w:rsidRDefault="009F7DED" w:rsidP="009F7DED"/>
          <w:p w14:paraId="03800D4E" w14:textId="77777777" w:rsidR="009F7DED" w:rsidRDefault="009F7DED" w:rsidP="009F7DED"/>
          <w:p w14:paraId="628B274D" w14:textId="20F90CC6" w:rsidR="009F7DED" w:rsidRPr="00C1546F" w:rsidRDefault="00C1546F" w:rsidP="009F7DED">
            <w:pPr>
              <w:pStyle w:val="Heading3"/>
              <w:rPr>
                <w:color w:val="660066"/>
              </w:rPr>
            </w:pPr>
            <w:r w:rsidRPr="00C1546F">
              <w:rPr>
                <w:color w:val="660066"/>
              </w:rPr>
              <w:t xml:space="preserve">key areas of </w:t>
            </w:r>
            <w:r w:rsidR="00DF3B9E" w:rsidRPr="00C1546F">
              <w:rPr>
                <w:color w:val="660066"/>
              </w:rPr>
              <w:t>Focus</w:t>
            </w:r>
          </w:p>
          <w:p w14:paraId="76CFB9A0" w14:textId="4DCAC253" w:rsidR="00DF3B9E" w:rsidRDefault="00DF3B9E" w:rsidP="009F7DED">
            <w:r>
              <w:t>Node Js, React Js</w:t>
            </w:r>
          </w:p>
          <w:p w14:paraId="754137EF" w14:textId="0D8C0328" w:rsidR="00DF3B9E" w:rsidRPr="00DF3B9E" w:rsidRDefault="00DF3B9E" w:rsidP="009F7DED">
            <w:r w:rsidRPr="00DF3B9E">
              <w:t>DevOps</w:t>
            </w:r>
          </w:p>
          <w:sdt>
            <w:sdtPr>
              <w:id w:val="-1444214663"/>
              <w:placeholder>
                <w:docPart w:val="A2B84EFCAD4F424A98F19C346CF04B05"/>
              </w:placeholder>
              <w:temporary/>
              <w:showingPlcHdr/>
              <w15:appearance w15:val="hidden"/>
            </w:sdtPr>
            <w:sdtContent>
              <w:p w14:paraId="2A4AB8CC" w14:textId="77777777" w:rsidR="009F7DED" w:rsidRPr="00CB0055" w:rsidRDefault="009F7DED" w:rsidP="009F7DED">
                <w:pPr>
                  <w:pStyle w:val="Heading3"/>
                </w:pPr>
                <w:r w:rsidRPr="00C81D51">
                  <w:rPr>
                    <w:color w:val="660066"/>
                  </w:rPr>
                  <w:t>Hobbies</w:t>
                </w:r>
              </w:p>
            </w:sdtContent>
          </w:sdt>
          <w:p w14:paraId="0FA03903" w14:textId="77777777" w:rsidR="009F7DED" w:rsidRDefault="009F7DED" w:rsidP="009F7DED">
            <w:r>
              <w:t>Painting</w:t>
            </w:r>
          </w:p>
          <w:p w14:paraId="10B7E5D5" w14:textId="77777777" w:rsidR="009F7DED" w:rsidRDefault="009F7DED" w:rsidP="009F7DED">
            <w:r>
              <w:t>Sketching</w:t>
            </w:r>
          </w:p>
          <w:p w14:paraId="79F8E9A0" w14:textId="77777777" w:rsidR="009F7DED" w:rsidRDefault="009F7DED" w:rsidP="009F7DED">
            <w:r>
              <w:t>Learning new technologies</w:t>
            </w:r>
          </w:p>
          <w:p w14:paraId="5D27A9BE" w14:textId="77777777" w:rsidR="009F7DED" w:rsidRPr="004D3011" w:rsidRDefault="009F7DED" w:rsidP="009F7DED"/>
        </w:tc>
        <w:tc>
          <w:tcPr>
            <w:tcW w:w="720" w:type="dxa"/>
          </w:tcPr>
          <w:p w14:paraId="55A7B95C" w14:textId="77777777" w:rsidR="009F7DED" w:rsidRDefault="009F7DED" w:rsidP="009F7DED">
            <w:pPr>
              <w:tabs>
                <w:tab w:val="left" w:pos="990"/>
              </w:tabs>
            </w:pPr>
          </w:p>
        </w:tc>
        <w:tc>
          <w:tcPr>
            <w:tcW w:w="6470" w:type="dxa"/>
          </w:tcPr>
          <w:p w14:paraId="65CC595D" w14:textId="67CC0A7D" w:rsidR="00DF3B9E" w:rsidRDefault="00DF3B9E" w:rsidP="009F7DED">
            <w:pPr>
              <w:pStyle w:val="Heading2"/>
            </w:pPr>
          </w:p>
          <w:p w14:paraId="1D84D658" w14:textId="34C873DC" w:rsidR="00DF3B9E" w:rsidRPr="00996F92" w:rsidRDefault="00DF3B9E" w:rsidP="00996F92">
            <w:pPr>
              <w:pStyle w:val="Date"/>
            </w:pPr>
            <w:bookmarkStart w:id="1" w:name="_Hlk63549732"/>
            <w:r w:rsidRPr="00996F92">
              <w:t xml:space="preserve">Over 7 years of experience in Front end engineering. I have worked across multiple projects which includes Angular, Node.js, React.js, Responsive web design, JavaScript, </w:t>
            </w:r>
            <w:r w:rsidR="00712CC1">
              <w:t>j</w:t>
            </w:r>
            <w:r w:rsidRPr="00996F92">
              <w:t>Query. I want to apply my learnings for my client’s success and grow as a Frontend architect.</w:t>
            </w:r>
          </w:p>
          <w:bookmarkEnd w:id="1" w:displacedByCustomXml="next"/>
          <w:sdt>
            <w:sdtPr>
              <w:id w:val="1001553383"/>
              <w:placeholder>
                <w:docPart w:val="EBC30066571E4843A8B2CEF64764B126"/>
              </w:placeholder>
              <w:temporary/>
              <w:showingPlcHdr/>
              <w15:appearance w15:val="hidden"/>
            </w:sdtPr>
            <w:sdtContent>
              <w:p w14:paraId="64994D18" w14:textId="5E2973D2" w:rsidR="009F7DED" w:rsidRDefault="009F7DED" w:rsidP="009F7DED">
                <w:pPr>
                  <w:pStyle w:val="Heading2"/>
                </w:pPr>
                <w:r w:rsidRPr="00036450">
                  <w:t>WORK EXPERIENCE</w:t>
                </w:r>
              </w:p>
            </w:sdtContent>
          </w:sdt>
          <w:p w14:paraId="682F6F9A" w14:textId="68834789" w:rsidR="009F7DED" w:rsidRDefault="00A46740" w:rsidP="009F7DED">
            <w:pPr>
              <w:pStyle w:val="Heading4"/>
              <w:rPr>
                <w:bCs/>
              </w:rPr>
            </w:pPr>
            <w:r>
              <w:t xml:space="preserve">Accenture Interactive - </w:t>
            </w:r>
            <w:r>
              <w:t>Application development senior analyst</w:t>
            </w:r>
          </w:p>
          <w:p w14:paraId="7ED957A2" w14:textId="2FE0BAC5" w:rsidR="009F7DED" w:rsidRPr="00036450" w:rsidRDefault="00A74488" w:rsidP="009F7DED">
            <w:pPr>
              <w:pStyle w:val="Date"/>
            </w:pPr>
            <w:r>
              <w:t>Dec 2018 – till date</w:t>
            </w:r>
          </w:p>
          <w:p w14:paraId="6EF92A8E" w14:textId="13B508EC" w:rsidR="009106DB" w:rsidRPr="009106DB" w:rsidRDefault="00C111F6" w:rsidP="00223CD1">
            <w:pPr>
              <w:pStyle w:val="ListParagraph"/>
              <w:numPr>
                <w:ilvl w:val="0"/>
                <w:numId w:val="10"/>
              </w:numPr>
            </w:pPr>
            <w:r w:rsidRPr="00C628CA">
              <w:t xml:space="preserve">To build scalable, responsive, and bug free site. A client-focused approach in building sites/software and to work with both senior and junior frontend teams in determining the prioritization and estimation of new features and improvements. </w:t>
            </w:r>
          </w:p>
          <w:p w14:paraId="51072179" w14:textId="77777777" w:rsidR="009106DB" w:rsidRDefault="009106DB" w:rsidP="00223CD1">
            <w:pPr>
              <w:pStyle w:val="ListParagraph"/>
              <w:numPr>
                <w:ilvl w:val="0"/>
                <w:numId w:val="10"/>
              </w:numPr>
            </w:pPr>
            <w:r w:rsidRPr="00C628CA">
              <w:t>Meet the project quality standards and requirements, and find and address performance issues prior to releasing the finished product to the backend team.</w:t>
            </w:r>
            <w:r w:rsidRPr="00036450">
              <w:t xml:space="preserve"> </w:t>
            </w:r>
          </w:p>
          <w:p w14:paraId="5EF2D33B" w14:textId="77777777" w:rsidR="009106DB" w:rsidRPr="00C628CA" w:rsidRDefault="009106DB" w:rsidP="00223CD1">
            <w:pPr>
              <w:pStyle w:val="ListParagraph"/>
              <w:numPr>
                <w:ilvl w:val="0"/>
                <w:numId w:val="10"/>
              </w:numPr>
            </w:pPr>
            <w:r w:rsidRPr="00C628CA">
              <w:t>Design and review code inclusive of efficient and reusable front-end infrastructure and components.</w:t>
            </w:r>
          </w:p>
          <w:p w14:paraId="5916C6F4" w14:textId="77777777" w:rsidR="009106DB" w:rsidRPr="00C628CA" w:rsidRDefault="009106DB" w:rsidP="00223CD1">
            <w:pPr>
              <w:pStyle w:val="ListParagraph"/>
              <w:numPr>
                <w:ilvl w:val="0"/>
                <w:numId w:val="10"/>
              </w:numPr>
            </w:pPr>
            <w:r w:rsidRPr="00C628CA">
              <w:t>Support reuse through documenting common frontend components that save the business time in executing future projects.</w:t>
            </w:r>
          </w:p>
          <w:p w14:paraId="7BD238DB" w14:textId="28A66EA3" w:rsidR="009106DB" w:rsidRPr="00C628CA" w:rsidRDefault="009106DB" w:rsidP="00223CD1">
            <w:pPr>
              <w:pStyle w:val="ListParagraph"/>
              <w:numPr>
                <w:ilvl w:val="0"/>
                <w:numId w:val="10"/>
              </w:numPr>
            </w:pPr>
            <w:r w:rsidRPr="00C628CA">
              <w:t>Lead the junior frontend team in building elegant and sophisticated user interfaces.</w:t>
            </w:r>
          </w:p>
          <w:p w14:paraId="1C8ED346" w14:textId="0BCA7BFE" w:rsidR="009106DB" w:rsidRPr="00C628CA" w:rsidRDefault="009106DB" w:rsidP="00223CD1">
            <w:pPr>
              <w:pStyle w:val="ListParagraph"/>
              <w:numPr>
                <w:ilvl w:val="0"/>
                <w:numId w:val="10"/>
              </w:numPr>
            </w:pPr>
            <w:r w:rsidRPr="00C628CA">
              <w:t>Interact and engage with clients and involve technical support teams in understanding the needs. Insights that ultimately lead to an increased positive impact on client experience.</w:t>
            </w:r>
          </w:p>
          <w:p w14:paraId="7D4CE646" w14:textId="77777777" w:rsidR="009106DB" w:rsidRPr="00C628CA" w:rsidRDefault="009106DB" w:rsidP="00223CD1">
            <w:pPr>
              <w:pStyle w:val="ListParagraph"/>
              <w:numPr>
                <w:ilvl w:val="0"/>
                <w:numId w:val="10"/>
              </w:numPr>
            </w:pPr>
            <w:r w:rsidRPr="00C628CA">
              <w:t>Provide technical leadership and documentation to senior engineering leadership and key stakeholders. Continuously informing them on progress and important details of projects at key phases of software development.</w:t>
            </w:r>
          </w:p>
          <w:p w14:paraId="51A3C6FD" w14:textId="77777777" w:rsidR="009106DB" w:rsidRPr="00C628CA" w:rsidRDefault="009106DB" w:rsidP="00223CD1">
            <w:pPr>
              <w:pStyle w:val="ListParagraph"/>
              <w:numPr>
                <w:ilvl w:val="0"/>
                <w:numId w:val="10"/>
              </w:numPr>
            </w:pPr>
            <w:r w:rsidRPr="00C628CA">
              <w:t>Identify and communicate frontend best practices</w:t>
            </w:r>
          </w:p>
          <w:p w14:paraId="07092A14" w14:textId="77777777" w:rsidR="009106DB" w:rsidRPr="00C628CA" w:rsidRDefault="009106DB" w:rsidP="00223CD1">
            <w:pPr>
              <w:pStyle w:val="ListParagraph"/>
              <w:numPr>
                <w:ilvl w:val="0"/>
                <w:numId w:val="10"/>
              </w:numPr>
            </w:pPr>
            <w:r w:rsidRPr="00C628CA">
              <w:t>Research and evaluate new methodologies and technologies that improve the quality, reliability, and performance of the software development systems and processes.</w:t>
            </w:r>
          </w:p>
          <w:p w14:paraId="0B5E4141" w14:textId="77777777" w:rsidR="009106DB" w:rsidRPr="00C628CA" w:rsidRDefault="009106DB" w:rsidP="00223CD1">
            <w:pPr>
              <w:pStyle w:val="ListParagraph"/>
              <w:numPr>
                <w:ilvl w:val="0"/>
                <w:numId w:val="10"/>
              </w:numPr>
            </w:pPr>
            <w:r w:rsidRPr="00C628CA">
              <w:t xml:space="preserve">Worked on front end and back end technologies: </w:t>
            </w:r>
            <w:proofErr w:type="gramStart"/>
            <w:r w:rsidRPr="00C628CA">
              <w:t>Angular(</w:t>
            </w:r>
            <w:proofErr w:type="gramEnd"/>
            <w:r w:rsidRPr="00C628CA">
              <w:t>9 - 1), Typescript, Node.js, React.js, JavaScript, jQuery, Ajax, Responsive web design, MySQL</w:t>
            </w:r>
          </w:p>
          <w:p w14:paraId="72036A5B" w14:textId="422C23B4" w:rsidR="009106DB" w:rsidRPr="00C628CA" w:rsidRDefault="009106DB" w:rsidP="00223CD1">
            <w:pPr>
              <w:pStyle w:val="ListParagraph"/>
              <w:numPr>
                <w:ilvl w:val="0"/>
                <w:numId w:val="10"/>
              </w:numPr>
              <w:rPr>
                <w:rFonts w:ascii="Cambria" w:eastAsia="Cambria" w:hAnsi="Cambria" w:cs="Cambria"/>
                <w:color w:val="0D0D0D"/>
                <w:sz w:val="22"/>
              </w:rPr>
            </w:pPr>
            <w:r w:rsidRPr="00C628CA">
              <w:t>Used Jira, Visual Studio, GIT, Jenkins</w:t>
            </w:r>
          </w:p>
          <w:p w14:paraId="32627A7F" w14:textId="1AFEF4FE" w:rsidR="009106DB" w:rsidRDefault="009106DB" w:rsidP="009106DB">
            <w:pPr>
              <w:tabs>
                <w:tab w:val="left" w:pos="426"/>
              </w:tabs>
              <w:rPr>
                <w:rFonts w:ascii="Cambria" w:eastAsia="Cambria" w:hAnsi="Cambria" w:cs="Cambria"/>
                <w:color w:val="0D0D0D"/>
                <w:sz w:val="22"/>
              </w:rPr>
            </w:pPr>
          </w:p>
          <w:p w14:paraId="2648431A" w14:textId="54A269AC" w:rsidR="00A87ACF" w:rsidRDefault="009106DB" w:rsidP="00110886">
            <w:pPr>
              <w:pStyle w:val="Heading4"/>
            </w:pPr>
            <w:r>
              <w:t>Projects</w:t>
            </w:r>
          </w:p>
          <w:p w14:paraId="68FE6F63" w14:textId="24073B98" w:rsidR="00654E41" w:rsidRPr="00654E41" w:rsidRDefault="00654E41" w:rsidP="00654E41">
            <w:pPr>
              <w:pStyle w:val="Heading2"/>
              <w:rPr>
                <w:b w:val="0"/>
                <w:bCs w:val="0"/>
              </w:rPr>
            </w:pPr>
            <w:r w:rsidRPr="00654E41">
              <w:rPr>
                <w:rFonts w:asciiTheme="minorHAnsi" w:eastAsiaTheme="minorEastAsia" w:hAnsiTheme="minorHAnsi" w:cstheme="minorBidi"/>
                <w:b w:val="0"/>
                <w:bCs w:val="0"/>
                <w:sz w:val="18"/>
                <w:szCs w:val="22"/>
              </w:rPr>
              <w:t>1</w:t>
            </w:r>
            <w:r w:rsidRPr="00654E41">
              <w:rPr>
                <w:rFonts w:asciiTheme="minorHAnsi" w:eastAsiaTheme="minorEastAsia" w:hAnsiTheme="minorHAnsi" w:cstheme="minorBidi"/>
                <w:b w:val="0"/>
                <w:bCs w:val="0"/>
                <w:sz w:val="18"/>
              </w:rPr>
              <w:t>.</w:t>
            </w:r>
            <w:r w:rsidRPr="00654E41">
              <w:rPr>
                <w:rFonts w:asciiTheme="minorHAnsi" w:eastAsiaTheme="minorEastAsia" w:hAnsiTheme="minorHAnsi" w:cstheme="minorBidi"/>
                <w:b w:val="0"/>
                <w:bCs w:val="0"/>
                <w:sz w:val="18"/>
                <w:szCs w:val="22"/>
              </w:rPr>
              <w:t xml:space="preserve"> AADMP (State Farm Insurance)</w:t>
            </w:r>
          </w:p>
          <w:p w14:paraId="51C6FCDD" w14:textId="77777777" w:rsidR="00654E41" w:rsidRPr="009577FC" w:rsidRDefault="00654E41" w:rsidP="00654E41">
            <w:r w:rsidRPr="009577FC">
              <w:t>Application Senior developer</w:t>
            </w:r>
          </w:p>
          <w:p w14:paraId="6DBA3E5B" w14:textId="77777777" w:rsidR="00654E41" w:rsidRDefault="00654E41" w:rsidP="009106DB"/>
          <w:p w14:paraId="33B571FD" w14:textId="59DF7C8E" w:rsidR="009106DB" w:rsidRPr="009577FC" w:rsidRDefault="009106DB" w:rsidP="009106DB">
            <w:r w:rsidRPr="009577FC">
              <w:t>Description: Design, build and configure applications to meet business process and application requirements.</w:t>
            </w:r>
          </w:p>
          <w:p w14:paraId="52E2B9D2" w14:textId="77777777" w:rsidR="009106DB" w:rsidRPr="009577FC" w:rsidRDefault="009106DB" w:rsidP="009106DB">
            <w:r w:rsidRPr="009577FC">
              <w:t>Skills: Angular9, HTML5, CSS3, Node JS, Bootstrap, GIT, Jira</w:t>
            </w:r>
          </w:p>
          <w:p w14:paraId="2CD009E9" w14:textId="77777777" w:rsidR="008A209C" w:rsidRDefault="008A209C" w:rsidP="009106DB">
            <w:pPr>
              <w:tabs>
                <w:tab w:val="left" w:pos="426"/>
              </w:tabs>
            </w:pPr>
          </w:p>
          <w:p w14:paraId="5EFF8EFE" w14:textId="051FB785" w:rsidR="009106DB" w:rsidRPr="009577FC" w:rsidRDefault="009106DB" w:rsidP="009106DB">
            <w:pPr>
              <w:tabs>
                <w:tab w:val="left" w:pos="426"/>
              </w:tabs>
            </w:pPr>
            <w:r w:rsidRPr="009577FC">
              <w:t xml:space="preserve">Role: </w:t>
            </w:r>
          </w:p>
          <w:p w14:paraId="0D1DA116" w14:textId="77777777" w:rsidR="009106DB" w:rsidRPr="009577FC" w:rsidRDefault="009106DB" w:rsidP="00223CD1">
            <w:pPr>
              <w:numPr>
                <w:ilvl w:val="0"/>
                <w:numId w:val="10"/>
              </w:numPr>
            </w:pPr>
            <w:r w:rsidRPr="009577FC">
              <w:t>Project planning, tracking estimation for E2E delivery</w:t>
            </w:r>
          </w:p>
          <w:p w14:paraId="44B9714E" w14:textId="1DD73C83" w:rsidR="009106DB" w:rsidRPr="009577FC" w:rsidRDefault="009106DB" w:rsidP="00223CD1">
            <w:pPr>
              <w:numPr>
                <w:ilvl w:val="0"/>
                <w:numId w:val="10"/>
              </w:numPr>
            </w:pPr>
            <w:r w:rsidRPr="009577FC">
              <w:t xml:space="preserve">Front end architecture development and testing using Angular, Responsive web </w:t>
            </w:r>
            <w:r w:rsidR="009F04A2" w:rsidRPr="009577FC">
              <w:t>design (</w:t>
            </w:r>
            <w:r w:rsidRPr="009577FC">
              <w:t>HTML5, CSS4, Bootstrap, SASS), Visual studio, Jasmine-Karma</w:t>
            </w:r>
          </w:p>
          <w:p w14:paraId="193C8C8A" w14:textId="77777777" w:rsidR="009106DB" w:rsidRPr="009577FC" w:rsidRDefault="009106DB" w:rsidP="00223CD1">
            <w:pPr>
              <w:numPr>
                <w:ilvl w:val="0"/>
                <w:numId w:val="10"/>
              </w:numPr>
            </w:pPr>
            <w:r w:rsidRPr="009577FC">
              <w:t>Back end activities, developing APIs using Node JS, MySQL</w:t>
            </w:r>
          </w:p>
          <w:p w14:paraId="42E83D62" w14:textId="77777777" w:rsidR="009106DB" w:rsidRPr="009577FC" w:rsidRDefault="009106DB" w:rsidP="00223CD1">
            <w:pPr>
              <w:numPr>
                <w:ilvl w:val="0"/>
                <w:numId w:val="10"/>
              </w:numPr>
            </w:pPr>
            <w:r w:rsidRPr="009577FC">
              <w:t>To maintain the code coverage more than 90% to match with Accenture standards</w:t>
            </w:r>
          </w:p>
          <w:p w14:paraId="6287BBBB" w14:textId="5B31399D" w:rsidR="009106DB" w:rsidRPr="009577FC" w:rsidRDefault="009106DB" w:rsidP="00223CD1">
            <w:pPr>
              <w:numPr>
                <w:ilvl w:val="0"/>
                <w:numId w:val="10"/>
              </w:numPr>
            </w:pPr>
            <w:r w:rsidRPr="009577FC">
              <w:t xml:space="preserve">Creating, Tracking, </w:t>
            </w:r>
            <w:r w:rsidR="00285EE6" w:rsidRPr="009577FC">
              <w:t>assigning</w:t>
            </w:r>
            <w:r w:rsidRPr="009577FC">
              <w:t xml:space="preserve"> requirements with team using Jira</w:t>
            </w:r>
          </w:p>
          <w:p w14:paraId="0C39DAB1" w14:textId="77777777" w:rsidR="009106DB" w:rsidRPr="009577FC" w:rsidRDefault="009106DB" w:rsidP="00223CD1">
            <w:pPr>
              <w:numPr>
                <w:ilvl w:val="0"/>
                <w:numId w:val="10"/>
              </w:numPr>
            </w:pPr>
            <w:r w:rsidRPr="009577FC">
              <w:t>Deploying projects on AWS using Jenkins</w:t>
            </w:r>
          </w:p>
          <w:p w14:paraId="22875F0A" w14:textId="77777777" w:rsidR="009106DB" w:rsidRPr="009577FC" w:rsidRDefault="009106DB" w:rsidP="00223CD1">
            <w:pPr>
              <w:numPr>
                <w:ilvl w:val="0"/>
                <w:numId w:val="10"/>
              </w:numPr>
            </w:pPr>
            <w:r w:rsidRPr="009577FC">
              <w:t>On daily basis sharing high level progress with leadership and team</w:t>
            </w:r>
          </w:p>
          <w:p w14:paraId="3E55D8F3" w14:textId="77777777" w:rsidR="009106DB" w:rsidRPr="009577FC" w:rsidRDefault="009106DB" w:rsidP="00223CD1">
            <w:pPr>
              <w:numPr>
                <w:ilvl w:val="0"/>
                <w:numId w:val="10"/>
              </w:numPr>
            </w:pPr>
            <w:r w:rsidRPr="009577FC">
              <w:t>Leadership reporting, stakeholder management</w:t>
            </w:r>
          </w:p>
          <w:p w14:paraId="5DD3DCFF" w14:textId="77777777" w:rsidR="00654E41" w:rsidRPr="00654E41" w:rsidRDefault="00FA54F3" w:rsidP="00654E41">
            <w:pPr>
              <w:pStyle w:val="Heading2"/>
              <w:rPr>
                <w:b w:val="0"/>
                <w:bCs w:val="0"/>
              </w:rPr>
            </w:pPr>
            <w:r w:rsidRPr="00654E41">
              <w:rPr>
                <w:rFonts w:asciiTheme="minorHAnsi" w:eastAsiaTheme="minorEastAsia" w:hAnsiTheme="minorHAnsi" w:cstheme="minorBidi"/>
                <w:b w:val="0"/>
                <w:bCs w:val="0"/>
                <w:sz w:val="18"/>
                <w:szCs w:val="22"/>
              </w:rPr>
              <w:t>2</w:t>
            </w:r>
            <w:r w:rsidRPr="00654E41">
              <w:rPr>
                <w:rFonts w:asciiTheme="minorHAnsi" w:eastAsiaTheme="minorEastAsia" w:hAnsiTheme="minorHAnsi" w:cstheme="minorBidi"/>
                <w:b w:val="0"/>
                <w:bCs w:val="0"/>
                <w:sz w:val="18"/>
              </w:rPr>
              <w:t>.</w:t>
            </w:r>
            <w:r w:rsidRPr="00654E41">
              <w:rPr>
                <w:rFonts w:asciiTheme="minorHAnsi" w:eastAsiaTheme="minorEastAsia" w:hAnsiTheme="minorHAnsi" w:cstheme="minorBidi"/>
                <w:b w:val="0"/>
                <w:bCs w:val="0"/>
                <w:sz w:val="18"/>
                <w:szCs w:val="22"/>
              </w:rPr>
              <w:t xml:space="preserve"> QBE (Mobile Application Studio)</w:t>
            </w:r>
          </w:p>
          <w:p w14:paraId="1FE7E372" w14:textId="23D1FEEF" w:rsidR="00FA54F3" w:rsidRPr="008803DE" w:rsidRDefault="00FA54F3" w:rsidP="00FA54F3">
            <w:r w:rsidRPr="008803DE">
              <w:t>Application Senior developer</w:t>
            </w:r>
          </w:p>
          <w:p w14:paraId="077BD485" w14:textId="77777777" w:rsidR="008A209C" w:rsidRDefault="008A209C" w:rsidP="00FA54F3"/>
          <w:p w14:paraId="1E0D4FB4" w14:textId="725D7C70" w:rsidR="00FA54F3" w:rsidRPr="008803DE" w:rsidRDefault="00FA54F3" w:rsidP="00FA54F3">
            <w:r w:rsidRPr="008803DE">
              <w:t>Description: Design, build and configure applications to meet business process and application requirements.</w:t>
            </w:r>
          </w:p>
          <w:p w14:paraId="7FB76435" w14:textId="77777777" w:rsidR="00FA54F3" w:rsidRPr="008803DE" w:rsidRDefault="00FA54F3" w:rsidP="00FA54F3">
            <w:r w:rsidRPr="008803DE">
              <w:t>Skills: Angular7, HTML5, CSS3, Bootstrap, GIT, Jira</w:t>
            </w:r>
          </w:p>
          <w:p w14:paraId="44FCB62D" w14:textId="77777777" w:rsidR="008A209C" w:rsidRDefault="008A209C" w:rsidP="00FA54F3"/>
          <w:p w14:paraId="398C51D2" w14:textId="3494A14C" w:rsidR="00FA54F3" w:rsidRDefault="00FA54F3" w:rsidP="00FA54F3">
            <w:pPr>
              <w:rPr>
                <w:rFonts w:ascii="Cambria" w:eastAsia="Cambria" w:hAnsi="Cambria" w:cs="Cambria"/>
                <w:color w:val="0D0D0D"/>
                <w:sz w:val="22"/>
              </w:rPr>
            </w:pPr>
            <w:r w:rsidRPr="008803DE">
              <w:t>Role:</w:t>
            </w:r>
            <w:r>
              <w:rPr>
                <w:rFonts w:ascii="Cambria" w:eastAsia="Cambria" w:hAnsi="Cambria" w:cs="Cambria"/>
                <w:color w:val="0D0D0D"/>
                <w:sz w:val="22"/>
              </w:rPr>
              <w:t xml:space="preserve"> </w:t>
            </w:r>
          </w:p>
          <w:p w14:paraId="572BB5D6" w14:textId="77777777" w:rsidR="00FA54F3" w:rsidRPr="00586056" w:rsidRDefault="00FA54F3" w:rsidP="00223CD1">
            <w:pPr>
              <w:pStyle w:val="ListParagraph"/>
              <w:numPr>
                <w:ilvl w:val="0"/>
                <w:numId w:val="10"/>
              </w:numPr>
            </w:pPr>
            <w:r w:rsidRPr="00586056">
              <w:t>Front end architecture activities involving Angular, Responsive web design, testing frameworks</w:t>
            </w:r>
          </w:p>
          <w:p w14:paraId="42EBB6B2" w14:textId="77777777" w:rsidR="00FA54F3" w:rsidRPr="00586056" w:rsidRDefault="00FA54F3" w:rsidP="00223CD1">
            <w:pPr>
              <w:pStyle w:val="ListParagraph"/>
              <w:numPr>
                <w:ilvl w:val="0"/>
                <w:numId w:val="10"/>
              </w:numPr>
            </w:pPr>
            <w:r w:rsidRPr="00586056">
              <w:t>Project planning, tracking estimation for E2E delivery</w:t>
            </w:r>
          </w:p>
          <w:p w14:paraId="67CCB057" w14:textId="77777777" w:rsidR="00FA54F3" w:rsidRPr="00586056" w:rsidRDefault="00FA54F3" w:rsidP="00223CD1">
            <w:pPr>
              <w:pStyle w:val="ListParagraph"/>
              <w:numPr>
                <w:ilvl w:val="0"/>
                <w:numId w:val="10"/>
              </w:numPr>
            </w:pPr>
            <w:r w:rsidRPr="00586056">
              <w:t>Leadership reporting, stakeholder management</w:t>
            </w:r>
          </w:p>
          <w:p w14:paraId="3BA94DE2" w14:textId="77777777" w:rsidR="00FA54F3" w:rsidRDefault="00FA54F3" w:rsidP="00FA54F3">
            <w:pPr>
              <w:rPr>
                <w:rFonts w:ascii="Cambria" w:eastAsia="Cambria" w:hAnsi="Cambria" w:cs="Cambria"/>
                <w:b/>
                <w:color w:val="0D0D0D"/>
                <w:sz w:val="22"/>
              </w:rPr>
            </w:pPr>
          </w:p>
          <w:p w14:paraId="59A29E8C" w14:textId="77777777" w:rsidR="00654E41" w:rsidRPr="00654E41" w:rsidRDefault="00FA54F3" w:rsidP="00654E41">
            <w:pPr>
              <w:pStyle w:val="Heading2"/>
              <w:rPr>
                <w:b w:val="0"/>
                <w:bCs w:val="0"/>
              </w:rPr>
            </w:pPr>
            <w:r w:rsidRPr="00654E41">
              <w:rPr>
                <w:rFonts w:asciiTheme="minorHAnsi" w:eastAsiaTheme="minorEastAsia" w:hAnsiTheme="minorHAnsi" w:cstheme="minorBidi"/>
                <w:b w:val="0"/>
                <w:bCs w:val="0"/>
                <w:sz w:val="18"/>
              </w:rPr>
              <w:t>3.</w:t>
            </w:r>
            <w:r w:rsidRPr="00654E41">
              <w:rPr>
                <w:rFonts w:asciiTheme="minorHAnsi" w:eastAsiaTheme="minorEastAsia" w:hAnsiTheme="minorHAnsi" w:cstheme="minorBidi"/>
                <w:b w:val="0"/>
                <w:bCs w:val="0"/>
                <w:sz w:val="18"/>
                <w:szCs w:val="22"/>
              </w:rPr>
              <w:t xml:space="preserve"> RLSC</w:t>
            </w:r>
          </w:p>
          <w:p w14:paraId="7E6A47A5" w14:textId="4EA95718" w:rsidR="00FA54F3" w:rsidRPr="004B1791" w:rsidRDefault="00FA54F3" w:rsidP="004B1791">
            <w:r w:rsidRPr="004B1791">
              <w:t>Application developer</w:t>
            </w:r>
          </w:p>
          <w:p w14:paraId="5577EE91" w14:textId="77777777" w:rsidR="008A209C" w:rsidRDefault="008A209C" w:rsidP="004B1791"/>
          <w:p w14:paraId="4E4B813F" w14:textId="4AC728E0" w:rsidR="00FA54F3" w:rsidRPr="004B1791" w:rsidRDefault="00FA54F3" w:rsidP="004B1791">
            <w:r w:rsidRPr="004B1791">
              <w:t>Description: Design, build and configure applications to meet business process and application requirements.</w:t>
            </w:r>
          </w:p>
          <w:p w14:paraId="41AA34EA" w14:textId="77777777" w:rsidR="00FA54F3" w:rsidRPr="004B1791" w:rsidRDefault="00FA54F3" w:rsidP="004B1791">
            <w:r w:rsidRPr="004B1791">
              <w:t>Skills: Angular6, HTML5, CSS3, Bootstrap, GIT, Jira</w:t>
            </w:r>
          </w:p>
          <w:p w14:paraId="538D78D6" w14:textId="77777777" w:rsidR="008A209C" w:rsidRDefault="008A209C" w:rsidP="004B1791"/>
          <w:p w14:paraId="39BCC57B" w14:textId="75081EAB" w:rsidR="00FA54F3" w:rsidRPr="004B1791" w:rsidRDefault="00FA54F3" w:rsidP="004B1791">
            <w:pPr>
              <w:rPr>
                <w:rFonts w:ascii="Cambria" w:eastAsia="Cambria" w:hAnsi="Cambria" w:cs="Cambria"/>
                <w:color w:val="0D0D0D"/>
                <w:sz w:val="22"/>
              </w:rPr>
            </w:pPr>
            <w:r w:rsidRPr="004B1791">
              <w:t>Role:</w:t>
            </w:r>
            <w:r w:rsidRPr="004B1791">
              <w:rPr>
                <w:rFonts w:ascii="Cambria" w:eastAsia="Cambria" w:hAnsi="Cambria" w:cs="Cambria"/>
                <w:color w:val="0D0D0D"/>
                <w:sz w:val="22"/>
              </w:rPr>
              <w:t xml:space="preserve"> </w:t>
            </w:r>
          </w:p>
          <w:p w14:paraId="19F0DCAC" w14:textId="77777777" w:rsidR="00FA54F3" w:rsidRPr="00586056" w:rsidRDefault="00FA54F3" w:rsidP="00223CD1">
            <w:pPr>
              <w:pStyle w:val="ListParagraph"/>
              <w:numPr>
                <w:ilvl w:val="0"/>
                <w:numId w:val="10"/>
              </w:numPr>
            </w:pPr>
            <w:r w:rsidRPr="00586056">
              <w:t>Front end architecture activities involving Angular, Responsive web design, testing frameworks</w:t>
            </w:r>
          </w:p>
          <w:p w14:paraId="484E75EB" w14:textId="77777777" w:rsidR="00FA54F3" w:rsidRPr="00586056" w:rsidRDefault="00FA54F3" w:rsidP="00223CD1">
            <w:pPr>
              <w:pStyle w:val="ListParagraph"/>
              <w:numPr>
                <w:ilvl w:val="0"/>
                <w:numId w:val="10"/>
              </w:numPr>
            </w:pPr>
            <w:r w:rsidRPr="00586056">
              <w:t>Project planning, tracking estimation for E2E delivery</w:t>
            </w:r>
          </w:p>
          <w:p w14:paraId="050EA47F" w14:textId="77777777" w:rsidR="00FA54F3" w:rsidRPr="00586056" w:rsidRDefault="00FA54F3" w:rsidP="00223CD1">
            <w:pPr>
              <w:pStyle w:val="ListParagraph"/>
              <w:numPr>
                <w:ilvl w:val="0"/>
                <w:numId w:val="10"/>
              </w:numPr>
            </w:pPr>
            <w:r w:rsidRPr="00586056">
              <w:t>Leadership reporting, stakeholder management</w:t>
            </w:r>
          </w:p>
          <w:p w14:paraId="7882C728" w14:textId="77777777" w:rsidR="009106DB" w:rsidRDefault="009106DB" w:rsidP="0060672F">
            <w:pPr>
              <w:tabs>
                <w:tab w:val="left" w:pos="426"/>
              </w:tabs>
              <w:rPr>
                <w:rFonts w:ascii="Cambria" w:eastAsia="Cambria" w:hAnsi="Cambria" w:cs="Cambria"/>
                <w:color w:val="0D0D0D"/>
                <w:sz w:val="22"/>
              </w:rPr>
            </w:pPr>
          </w:p>
          <w:p w14:paraId="7303E93F" w14:textId="307A09E5" w:rsidR="009F7DED" w:rsidRDefault="009F7DED" w:rsidP="009106DB">
            <w:pPr>
              <w:pStyle w:val="ListParagraph"/>
            </w:pPr>
          </w:p>
          <w:p w14:paraId="54DA5F05" w14:textId="77777777" w:rsidR="00FA54F3" w:rsidRDefault="00FA54F3" w:rsidP="009106DB">
            <w:pPr>
              <w:pStyle w:val="ListParagraph"/>
            </w:pPr>
          </w:p>
          <w:p w14:paraId="7817F86A" w14:textId="77777777" w:rsidR="009F7DED" w:rsidRDefault="009F7DED" w:rsidP="009F7DED"/>
          <w:p w14:paraId="4AA1F551" w14:textId="1496F10D" w:rsidR="009F7DED" w:rsidRPr="004D3011" w:rsidRDefault="00223462" w:rsidP="009F7DED">
            <w:pPr>
              <w:pStyle w:val="Heading4"/>
              <w:rPr>
                <w:bCs/>
              </w:rPr>
            </w:pPr>
            <w:r>
              <w:t>Neosoft technologies – Sr. Web developer</w:t>
            </w:r>
          </w:p>
          <w:p w14:paraId="424CF32D" w14:textId="2BC61696" w:rsidR="009F7DED" w:rsidRPr="004D3011" w:rsidRDefault="00A619A8" w:rsidP="009F7DED">
            <w:pPr>
              <w:pStyle w:val="Date"/>
            </w:pPr>
            <w:r>
              <w:t>Jan 2017 – Dec 2018</w:t>
            </w:r>
          </w:p>
          <w:p w14:paraId="43A7A8E4" w14:textId="24A3484C" w:rsidR="00223CD1" w:rsidRDefault="00223CD1" w:rsidP="003947BA">
            <w:pPr>
              <w:pStyle w:val="ListParagraph"/>
              <w:numPr>
                <w:ilvl w:val="0"/>
                <w:numId w:val="10"/>
              </w:numPr>
              <w:tabs>
                <w:tab w:val="left" w:pos="426"/>
              </w:tabs>
            </w:pPr>
            <w:r w:rsidRPr="003947BA">
              <w:t xml:space="preserve">Worked as Senior UI developer, </w:t>
            </w:r>
            <w:proofErr w:type="gramStart"/>
            <w:r w:rsidRPr="003947BA">
              <w:t>Develop</w:t>
            </w:r>
            <w:proofErr w:type="gramEnd"/>
            <w:r w:rsidRPr="003947BA">
              <w:t xml:space="preserve"> end to end projects with different architecture like MVC, MVW.</w:t>
            </w:r>
            <w:r>
              <w:t xml:space="preserve"> </w:t>
            </w:r>
          </w:p>
          <w:p w14:paraId="02945298" w14:textId="77777777" w:rsidR="00223CD1" w:rsidRPr="003947BA" w:rsidRDefault="00223CD1" w:rsidP="003947BA">
            <w:pPr>
              <w:pStyle w:val="ListParagraph"/>
              <w:numPr>
                <w:ilvl w:val="0"/>
                <w:numId w:val="10"/>
              </w:numPr>
              <w:tabs>
                <w:tab w:val="left" w:pos="426"/>
              </w:tabs>
            </w:pPr>
            <w:r w:rsidRPr="003947BA">
              <w:t xml:space="preserve">Design and develop web pages using Angular, React, Typescript, JavaScript, jQuery, Ajax, XML, and Rest API using </w:t>
            </w:r>
            <w:r w:rsidRPr="003947BA">
              <w:lastRenderedPageBreak/>
              <w:t xml:space="preserve">visual studio-15 and to make them responsive and interactive using Bootstrap, CSS, HTML, SASS, LESS. </w:t>
            </w:r>
          </w:p>
          <w:p w14:paraId="30B65D2D" w14:textId="77777777" w:rsidR="00223CD1" w:rsidRPr="003947BA" w:rsidRDefault="00223CD1" w:rsidP="003947BA">
            <w:pPr>
              <w:pStyle w:val="ListParagraph"/>
              <w:numPr>
                <w:ilvl w:val="0"/>
                <w:numId w:val="10"/>
              </w:numPr>
              <w:tabs>
                <w:tab w:val="left" w:pos="426"/>
              </w:tabs>
            </w:pPr>
            <w:r w:rsidRPr="003947BA">
              <w:t xml:space="preserve">Worked on kendo UI, back end technologies PHP, MySQL. Used GIT as version control system. </w:t>
            </w:r>
          </w:p>
          <w:p w14:paraId="22937AFB" w14:textId="77777777" w:rsidR="00026325" w:rsidRPr="003947BA" w:rsidRDefault="00223CD1" w:rsidP="003947BA">
            <w:pPr>
              <w:pStyle w:val="ListParagraph"/>
              <w:numPr>
                <w:ilvl w:val="0"/>
                <w:numId w:val="10"/>
              </w:numPr>
              <w:tabs>
                <w:tab w:val="left" w:pos="426"/>
              </w:tabs>
            </w:pPr>
            <w:r w:rsidRPr="003947BA">
              <w:t xml:space="preserve">Created basic CRUD app using MEAN stack </w:t>
            </w:r>
          </w:p>
          <w:p w14:paraId="5104C268" w14:textId="66E2B700" w:rsidR="00223CD1" w:rsidRPr="00026325" w:rsidRDefault="00223CD1" w:rsidP="003947BA">
            <w:pPr>
              <w:pStyle w:val="ListParagraph"/>
              <w:numPr>
                <w:ilvl w:val="0"/>
                <w:numId w:val="10"/>
              </w:numPr>
              <w:tabs>
                <w:tab w:val="left" w:pos="426"/>
              </w:tabs>
              <w:rPr>
                <w:rFonts w:ascii="Cambria" w:eastAsia="Cambria" w:hAnsi="Cambria" w:cs="Cambria"/>
                <w:color w:val="0D0D0D"/>
              </w:rPr>
            </w:pPr>
            <w:r w:rsidRPr="003947BA">
              <w:t>Ability to handle end to end projects</w:t>
            </w:r>
          </w:p>
          <w:p w14:paraId="1D19DB85" w14:textId="2C0C76F1" w:rsidR="009F7DED" w:rsidRDefault="009F7DED" w:rsidP="00026325">
            <w:pPr>
              <w:pStyle w:val="ListParagraph"/>
            </w:pPr>
          </w:p>
          <w:p w14:paraId="10EF831B" w14:textId="77777777" w:rsidR="00797A8B" w:rsidRPr="00A87ACF" w:rsidRDefault="00797A8B" w:rsidP="00797A8B">
            <w:pPr>
              <w:pStyle w:val="Heading4"/>
            </w:pPr>
            <w:r>
              <w:t>Projects</w:t>
            </w:r>
          </w:p>
          <w:p w14:paraId="3CDAF5F2" w14:textId="77777777" w:rsidR="00654E41" w:rsidRPr="00654E41" w:rsidRDefault="008278A0" w:rsidP="00654E41">
            <w:pPr>
              <w:pStyle w:val="Heading2"/>
              <w:rPr>
                <w:rFonts w:asciiTheme="minorHAnsi" w:eastAsiaTheme="minorEastAsia" w:hAnsiTheme="minorHAnsi" w:cstheme="minorBidi"/>
                <w:b w:val="0"/>
                <w:bCs w:val="0"/>
                <w:caps w:val="0"/>
                <w:sz w:val="18"/>
                <w:szCs w:val="22"/>
              </w:rPr>
            </w:pPr>
            <w:r w:rsidRPr="00654E41">
              <w:rPr>
                <w:rFonts w:asciiTheme="minorHAnsi" w:eastAsiaTheme="minorEastAsia" w:hAnsiTheme="minorHAnsi" w:cstheme="minorBidi"/>
                <w:b w:val="0"/>
                <w:bCs w:val="0"/>
                <w:caps w:val="0"/>
                <w:sz w:val="18"/>
                <w:szCs w:val="22"/>
              </w:rPr>
              <w:t>1</w:t>
            </w:r>
            <w:r w:rsidR="0066739C" w:rsidRPr="00654E41">
              <w:rPr>
                <w:rFonts w:asciiTheme="minorHAnsi" w:eastAsiaTheme="minorEastAsia" w:hAnsiTheme="minorHAnsi" w:cstheme="minorBidi"/>
                <w:b w:val="0"/>
                <w:bCs w:val="0"/>
                <w:caps w:val="0"/>
                <w:sz w:val="18"/>
                <w:szCs w:val="22"/>
              </w:rPr>
              <w:t>.</w:t>
            </w:r>
            <w:r w:rsidRPr="00654E41">
              <w:rPr>
                <w:rFonts w:asciiTheme="minorHAnsi" w:eastAsiaTheme="minorEastAsia" w:hAnsiTheme="minorHAnsi" w:cstheme="minorBidi"/>
                <w:b w:val="0"/>
                <w:bCs w:val="0"/>
                <w:caps w:val="0"/>
                <w:sz w:val="18"/>
                <w:szCs w:val="22"/>
              </w:rPr>
              <w:t xml:space="preserve"> Sales tracking</w:t>
            </w:r>
          </w:p>
          <w:p w14:paraId="1FB60EC9" w14:textId="371A18AF" w:rsidR="008278A0" w:rsidRPr="008278A0" w:rsidRDefault="008278A0" w:rsidP="008278A0">
            <w:pPr>
              <w:pStyle w:val="Heading1"/>
              <w:keepLines w:val="0"/>
              <w:numPr>
                <w:ilvl w:val="0"/>
                <w:numId w:val="11"/>
              </w:numPr>
              <w:spacing w:before="0"/>
              <w:rPr>
                <w:rFonts w:asciiTheme="minorHAnsi" w:eastAsiaTheme="minorEastAsia" w:hAnsiTheme="minorHAnsi" w:cstheme="minorBidi"/>
                <w:color w:val="auto"/>
                <w:sz w:val="18"/>
                <w:szCs w:val="22"/>
              </w:rPr>
            </w:pPr>
            <w:r w:rsidRPr="008278A0">
              <w:rPr>
                <w:rFonts w:asciiTheme="minorHAnsi" w:eastAsiaTheme="minorEastAsia" w:hAnsiTheme="minorHAnsi" w:cstheme="minorBidi"/>
                <w:color w:val="auto"/>
                <w:sz w:val="18"/>
                <w:szCs w:val="22"/>
              </w:rPr>
              <w:t>This project designed using MVC architecture using visual studio-15 also used kendo UI. My role was to design and develop web pages and make them responsive and interactive using bootstrap 3, JavaScript, jQuery, and back end was designed using php, MySQL. Also used GIT as a version control system as the team worked together. Worked on filter functionality for data and also designed graphical representation for it. Also have designed different color themes to be changed from the admin panel on one click. Designed and developed email inbox, outbox, compose functionality. Added task section where users can add notes per date using calendar.</w:t>
            </w:r>
          </w:p>
          <w:p w14:paraId="2661FD07" w14:textId="4FBBF4F5" w:rsidR="008278A0" w:rsidRPr="008278A0" w:rsidRDefault="008278A0" w:rsidP="008278A0">
            <w:pPr>
              <w:pStyle w:val="Heading1"/>
              <w:numPr>
                <w:ilvl w:val="0"/>
                <w:numId w:val="11"/>
              </w:numPr>
              <w:rPr>
                <w:rFonts w:asciiTheme="minorHAnsi" w:eastAsiaTheme="minorEastAsia" w:hAnsiTheme="minorHAnsi" w:cstheme="minorBidi"/>
                <w:color w:val="auto"/>
                <w:sz w:val="18"/>
                <w:szCs w:val="22"/>
              </w:rPr>
            </w:pPr>
            <w:r w:rsidRPr="008278A0">
              <w:rPr>
                <w:rFonts w:asciiTheme="minorHAnsi" w:eastAsiaTheme="minorEastAsia" w:hAnsiTheme="minorHAnsi" w:cstheme="minorBidi"/>
                <w:color w:val="auto"/>
                <w:sz w:val="18"/>
                <w:szCs w:val="22"/>
              </w:rPr>
              <w:t xml:space="preserve">Technologies: HTML5, CSS3, BOOTSTRAP3, </w:t>
            </w:r>
            <w:r w:rsidR="00E83F11" w:rsidRPr="008278A0">
              <w:rPr>
                <w:rFonts w:asciiTheme="minorHAnsi" w:eastAsiaTheme="minorEastAsia" w:hAnsiTheme="minorHAnsi" w:cstheme="minorBidi"/>
                <w:color w:val="auto"/>
                <w:sz w:val="18"/>
                <w:szCs w:val="22"/>
              </w:rPr>
              <w:t>JavaScript</w:t>
            </w:r>
            <w:r w:rsidRPr="008278A0">
              <w:rPr>
                <w:rFonts w:asciiTheme="minorHAnsi" w:eastAsiaTheme="minorEastAsia" w:hAnsiTheme="minorHAnsi" w:cstheme="minorBidi"/>
                <w:color w:val="auto"/>
                <w:sz w:val="18"/>
                <w:szCs w:val="22"/>
              </w:rPr>
              <w:t xml:space="preserve">, jQuery, Kendo UI.  </w:t>
            </w:r>
          </w:p>
          <w:p w14:paraId="1834BE60" w14:textId="77777777" w:rsidR="008278A0" w:rsidRDefault="008278A0" w:rsidP="008278A0">
            <w:pPr>
              <w:rPr>
                <w:rFonts w:ascii="Times New Roman" w:eastAsia="Times New Roman" w:hAnsi="Times New Roman" w:cs="Times New Roman"/>
              </w:rPr>
            </w:pPr>
          </w:p>
          <w:p w14:paraId="3E2F054E" w14:textId="77777777" w:rsidR="00E73B22" w:rsidRPr="00654E41" w:rsidRDefault="008278A0" w:rsidP="00E73B22">
            <w:pPr>
              <w:pStyle w:val="Heading2"/>
              <w:rPr>
                <w:rFonts w:asciiTheme="minorHAnsi" w:eastAsiaTheme="minorEastAsia" w:hAnsiTheme="minorHAnsi" w:cstheme="minorBidi"/>
                <w:b w:val="0"/>
                <w:bCs w:val="0"/>
                <w:caps w:val="0"/>
                <w:sz w:val="18"/>
                <w:szCs w:val="22"/>
              </w:rPr>
            </w:pPr>
            <w:r w:rsidRPr="00ED1A11">
              <w:rPr>
                <w:rFonts w:asciiTheme="minorHAnsi" w:eastAsiaTheme="minorEastAsia" w:hAnsiTheme="minorHAnsi" w:cstheme="minorBidi"/>
                <w:b w:val="0"/>
                <w:bCs w:val="0"/>
                <w:caps w:val="0"/>
                <w:sz w:val="18"/>
                <w:szCs w:val="22"/>
              </w:rPr>
              <w:t>2</w:t>
            </w:r>
            <w:r w:rsidR="0066739C" w:rsidRPr="00ED1A11">
              <w:rPr>
                <w:rFonts w:asciiTheme="minorHAnsi" w:eastAsiaTheme="minorEastAsia" w:hAnsiTheme="minorHAnsi" w:cstheme="minorBidi"/>
                <w:b w:val="0"/>
                <w:bCs w:val="0"/>
                <w:caps w:val="0"/>
                <w:sz w:val="18"/>
                <w:szCs w:val="22"/>
              </w:rPr>
              <w:t>.</w:t>
            </w:r>
            <w:r w:rsidRPr="00ED1A11">
              <w:rPr>
                <w:rFonts w:asciiTheme="minorHAnsi" w:eastAsiaTheme="minorEastAsia" w:hAnsiTheme="minorHAnsi" w:cstheme="minorBidi"/>
                <w:b w:val="0"/>
                <w:bCs w:val="0"/>
                <w:caps w:val="0"/>
                <w:sz w:val="18"/>
                <w:szCs w:val="22"/>
              </w:rPr>
              <w:t xml:space="preserve"> Pass-Guarantee</w:t>
            </w:r>
            <w:r w:rsidR="00567409" w:rsidRPr="00ED1A11">
              <w:rPr>
                <w:rFonts w:asciiTheme="minorHAnsi" w:eastAsiaTheme="minorEastAsia" w:hAnsiTheme="minorHAnsi" w:cstheme="minorBidi"/>
                <w:b w:val="0"/>
                <w:bCs w:val="0"/>
                <w:caps w:val="0"/>
                <w:sz w:val="18"/>
                <w:szCs w:val="22"/>
              </w:rPr>
              <w:t>d</w:t>
            </w:r>
          </w:p>
          <w:p w14:paraId="2A54BA7D" w14:textId="2CEB5448" w:rsidR="008278A0" w:rsidRPr="00755D9E" w:rsidRDefault="008278A0" w:rsidP="002B7707">
            <w:pPr>
              <w:pStyle w:val="ListParagraph"/>
              <w:numPr>
                <w:ilvl w:val="0"/>
                <w:numId w:val="12"/>
              </w:numPr>
            </w:pPr>
            <w:r w:rsidRPr="00755D9E">
              <w:t xml:space="preserve">Designed and developed an online examination site using: HTML5, CSS3, </w:t>
            </w:r>
            <w:r w:rsidR="00EA152F" w:rsidRPr="00755D9E">
              <w:t>JavaScript</w:t>
            </w:r>
            <w:r w:rsidRPr="00755D9E">
              <w:t>, jQuery, Bootstrap, PHP, MySQL, and Photoshop.</w:t>
            </w:r>
          </w:p>
          <w:p w14:paraId="0314AF48" w14:textId="77777777" w:rsidR="00774618" w:rsidRDefault="00774618" w:rsidP="00774618"/>
          <w:p w14:paraId="0F8312F2" w14:textId="38788860" w:rsidR="008278A0" w:rsidRPr="00755D9E" w:rsidRDefault="008278A0" w:rsidP="00774618">
            <w:r w:rsidRPr="00755D9E">
              <w:t xml:space="preserve">Click: </w:t>
            </w:r>
            <w:hyperlink r:id="rId13" w:history="1">
              <w:r w:rsidRPr="00755D9E">
                <w:t>https://www.pass-guaranteed.com/</w:t>
              </w:r>
            </w:hyperlink>
          </w:p>
          <w:p w14:paraId="7C71CCAB" w14:textId="77777777" w:rsidR="008278A0" w:rsidRPr="004D3011" w:rsidRDefault="008278A0" w:rsidP="00026325">
            <w:pPr>
              <w:pStyle w:val="ListParagraph"/>
            </w:pPr>
          </w:p>
          <w:p w14:paraId="04072C73" w14:textId="77777777" w:rsidR="009F7DED" w:rsidRDefault="009F7DED" w:rsidP="009F7DED"/>
          <w:p w14:paraId="2240F4EC" w14:textId="07D9CE9C" w:rsidR="009F7DED" w:rsidRPr="004D3011" w:rsidRDefault="00591171" w:rsidP="009F7DED">
            <w:pPr>
              <w:pStyle w:val="Heading4"/>
              <w:rPr>
                <w:bCs/>
              </w:rPr>
            </w:pPr>
            <w:r>
              <w:t>CNC Web World – Web developer</w:t>
            </w:r>
          </w:p>
          <w:p w14:paraId="3100BD9A" w14:textId="001B7FA3" w:rsidR="009F7DED" w:rsidRPr="004D3011" w:rsidRDefault="00F01888" w:rsidP="009F7DED">
            <w:pPr>
              <w:pStyle w:val="Date"/>
            </w:pPr>
            <w:r>
              <w:t>Jan 2015 – Dec 2016</w:t>
            </w:r>
          </w:p>
          <w:p w14:paraId="141D9535" w14:textId="0E6CF1A9" w:rsidR="009577FC" w:rsidRPr="009577FC" w:rsidRDefault="009577FC" w:rsidP="00223CD1">
            <w:pPr>
              <w:pStyle w:val="ListParagraph"/>
              <w:numPr>
                <w:ilvl w:val="0"/>
                <w:numId w:val="10"/>
              </w:numPr>
              <w:tabs>
                <w:tab w:val="left" w:pos="426"/>
              </w:tabs>
            </w:pPr>
            <w:r w:rsidRPr="009577FC">
              <w:t>Build customized websites to the highest specifications.</w:t>
            </w:r>
          </w:p>
          <w:p w14:paraId="4DF1BF36" w14:textId="77777777" w:rsidR="009577FC" w:rsidRPr="009577FC" w:rsidRDefault="009577FC" w:rsidP="00223CD1">
            <w:pPr>
              <w:pStyle w:val="ListParagraph"/>
              <w:numPr>
                <w:ilvl w:val="0"/>
                <w:numId w:val="10"/>
              </w:numPr>
              <w:tabs>
                <w:tab w:val="left" w:pos="426"/>
              </w:tabs>
            </w:pPr>
            <w:r w:rsidRPr="009577FC">
              <w:t>Work under pressure and tight deadlines with other developers and professionals.</w:t>
            </w:r>
          </w:p>
          <w:p w14:paraId="4E4153DB" w14:textId="77777777" w:rsidR="009577FC" w:rsidRPr="009577FC" w:rsidRDefault="009577FC" w:rsidP="00223CD1">
            <w:pPr>
              <w:pStyle w:val="ListParagraph"/>
              <w:numPr>
                <w:ilvl w:val="0"/>
                <w:numId w:val="10"/>
              </w:numPr>
              <w:tabs>
                <w:tab w:val="left" w:pos="426"/>
              </w:tabs>
            </w:pPr>
            <w:r w:rsidRPr="009577FC">
              <w:t>Come up with solutions to seemingly intractable problems.</w:t>
            </w:r>
          </w:p>
          <w:p w14:paraId="3B3ADF36" w14:textId="77777777" w:rsidR="009577FC" w:rsidRPr="009577FC" w:rsidRDefault="009577FC" w:rsidP="00223CD1">
            <w:pPr>
              <w:pStyle w:val="ListParagraph"/>
              <w:numPr>
                <w:ilvl w:val="0"/>
                <w:numId w:val="10"/>
              </w:numPr>
              <w:tabs>
                <w:tab w:val="left" w:pos="426"/>
              </w:tabs>
            </w:pPr>
            <w:r w:rsidRPr="009577FC">
              <w:t>Drive projects forward and work through a project life cycle.</w:t>
            </w:r>
          </w:p>
          <w:p w14:paraId="5C91EE9C" w14:textId="77777777" w:rsidR="009577FC" w:rsidRPr="009577FC" w:rsidRDefault="009577FC" w:rsidP="00223CD1">
            <w:pPr>
              <w:pStyle w:val="ListParagraph"/>
              <w:numPr>
                <w:ilvl w:val="0"/>
                <w:numId w:val="10"/>
              </w:numPr>
              <w:tabs>
                <w:tab w:val="left" w:pos="426"/>
              </w:tabs>
            </w:pPr>
            <w:r w:rsidRPr="009577FC">
              <w:t>Learning new and emerging technologies and training new joiners.</w:t>
            </w:r>
          </w:p>
          <w:p w14:paraId="657BC843" w14:textId="77777777" w:rsidR="009577FC" w:rsidRPr="009577FC" w:rsidRDefault="009577FC" w:rsidP="00223CD1">
            <w:pPr>
              <w:pStyle w:val="ListParagraph"/>
              <w:numPr>
                <w:ilvl w:val="0"/>
                <w:numId w:val="10"/>
              </w:numPr>
              <w:tabs>
                <w:tab w:val="left" w:pos="426"/>
              </w:tabs>
            </w:pPr>
            <w:r w:rsidRPr="009577FC">
              <w:t>Produce feasibility and usability reports for projects as well as accurate cost projections.</w:t>
            </w:r>
          </w:p>
          <w:p w14:paraId="58BE9A44" w14:textId="77777777" w:rsidR="009577FC" w:rsidRPr="009577FC" w:rsidRDefault="009577FC" w:rsidP="00223CD1">
            <w:pPr>
              <w:pStyle w:val="ListParagraph"/>
              <w:numPr>
                <w:ilvl w:val="0"/>
                <w:numId w:val="10"/>
              </w:numPr>
              <w:tabs>
                <w:tab w:val="left" w:pos="426"/>
              </w:tabs>
            </w:pPr>
            <w:r w:rsidRPr="009577FC">
              <w:t>Organize and manage multiple priorities simultaneously.</w:t>
            </w:r>
          </w:p>
          <w:p w14:paraId="2330FA12" w14:textId="6FE4A83B" w:rsidR="009577FC" w:rsidRDefault="009577FC" w:rsidP="00223CD1">
            <w:pPr>
              <w:pStyle w:val="ListParagraph"/>
              <w:numPr>
                <w:ilvl w:val="0"/>
                <w:numId w:val="10"/>
              </w:numPr>
              <w:tabs>
                <w:tab w:val="left" w:pos="426"/>
              </w:tabs>
            </w:pPr>
            <w:r w:rsidRPr="009577FC">
              <w:t>Communicate confidently and quickly fit into any existing team of developers.</w:t>
            </w:r>
          </w:p>
          <w:p w14:paraId="3216C497" w14:textId="77777777" w:rsidR="00AC49F8" w:rsidRPr="009577FC" w:rsidRDefault="00AC49F8" w:rsidP="00AC49F8">
            <w:pPr>
              <w:pStyle w:val="ListParagraph"/>
              <w:tabs>
                <w:tab w:val="left" w:pos="426"/>
              </w:tabs>
            </w:pPr>
          </w:p>
          <w:p w14:paraId="0D6A3103" w14:textId="77777777" w:rsidR="004E78D1" w:rsidRPr="00A87ACF" w:rsidRDefault="004E78D1" w:rsidP="004E78D1">
            <w:pPr>
              <w:pStyle w:val="Heading4"/>
            </w:pPr>
            <w:r>
              <w:t>Projects</w:t>
            </w:r>
          </w:p>
          <w:p w14:paraId="38F1C9C5" w14:textId="77777777" w:rsidR="00AC49F8" w:rsidRPr="00AC49F8" w:rsidRDefault="00AC49F8" w:rsidP="00223CD1">
            <w:pPr>
              <w:pStyle w:val="ListParagraph"/>
              <w:numPr>
                <w:ilvl w:val="0"/>
                <w:numId w:val="10"/>
              </w:numPr>
              <w:tabs>
                <w:tab w:val="left" w:pos="426"/>
              </w:tabs>
            </w:pPr>
            <w:r w:rsidRPr="00AC49F8">
              <w:t>OPD Management Portal: Design and develop an OPD management portal with queue management and patient data management features with RWD.</w:t>
            </w:r>
          </w:p>
          <w:p w14:paraId="2ED657D2" w14:textId="69FE8264" w:rsidR="00AC49F8" w:rsidRPr="00AC49F8" w:rsidRDefault="00AC49F8" w:rsidP="00223CD1">
            <w:pPr>
              <w:pStyle w:val="ListParagraph"/>
              <w:numPr>
                <w:ilvl w:val="0"/>
                <w:numId w:val="10"/>
              </w:numPr>
              <w:tabs>
                <w:tab w:val="left" w:pos="426"/>
              </w:tabs>
            </w:pPr>
            <w:r w:rsidRPr="00AC49F8">
              <w:t xml:space="preserve">Provided design, development and content for a freelance project for </w:t>
            </w:r>
            <w:r w:rsidR="007547CD" w:rsidRPr="00AC49F8">
              <w:t>an</w:t>
            </w:r>
            <w:r w:rsidRPr="00AC49F8">
              <w:t xml:space="preserve"> NGO to support drought hit Latur location.</w:t>
            </w:r>
          </w:p>
          <w:p w14:paraId="77ACACE5" w14:textId="14163A84" w:rsidR="00AC49F8" w:rsidRPr="005361EF" w:rsidRDefault="00AC49F8" w:rsidP="00223CD1">
            <w:pPr>
              <w:pStyle w:val="ListParagraph"/>
              <w:numPr>
                <w:ilvl w:val="0"/>
                <w:numId w:val="10"/>
              </w:numPr>
              <w:tabs>
                <w:tab w:val="left" w:pos="426"/>
              </w:tabs>
            </w:pPr>
            <w:r w:rsidRPr="00AC49F8">
              <w:t xml:space="preserve">Design and developed information and Educational website for training institute business using </w:t>
            </w:r>
            <w:r w:rsidR="00CE07E9" w:rsidRPr="00AC49F8">
              <w:t>WordPress</w:t>
            </w:r>
            <w:r w:rsidRPr="00AC49F8">
              <w:t xml:space="preserve"> templates.   </w:t>
            </w:r>
          </w:p>
          <w:p w14:paraId="011D4A1B" w14:textId="3671CFA4" w:rsidR="00F01888" w:rsidRDefault="00AC49F8" w:rsidP="00223CD1">
            <w:pPr>
              <w:pStyle w:val="ListParagraph"/>
              <w:numPr>
                <w:ilvl w:val="0"/>
                <w:numId w:val="10"/>
              </w:numPr>
            </w:pPr>
            <w:r w:rsidRPr="007E3EAA">
              <w:t>Technology stack used: HTML5, CSS3, JavaScript, jQuery, Bootstrap, PHP, MySQL, Ajax, WordPress, Photoshop</w:t>
            </w:r>
          </w:p>
          <w:p w14:paraId="218186B2" w14:textId="77777777" w:rsidR="00F01888" w:rsidRDefault="00F01888" w:rsidP="009F7DED"/>
          <w:p w14:paraId="19B0D82B" w14:textId="3D3D5102" w:rsidR="00F01888" w:rsidRPr="004D3011" w:rsidRDefault="00F01888" w:rsidP="00F01888">
            <w:pPr>
              <w:pStyle w:val="Heading4"/>
              <w:rPr>
                <w:bCs/>
              </w:rPr>
            </w:pPr>
            <w:r>
              <w:lastRenderedPageBreak/>
              <w:t xml:space="preserve">Seed Infotech </w:t>
            </w:r>
            <w:r>
              <w:t>– Web develop</w:t>
            </w:r>
            <w:r>
              <w:t>ment trainer</w:t>
            </w:r>
          </w:p>
          <w:p w14:paraId="3061B380" w14:textId="7215EBE1" w:rsidR="00F01888" w:rsidRPr="004D3011" w:rsidRDefault="00435983" w:rsidP="00F01888">
            <w:pPr>
              <w:pStyle w:val="Date"/>
            </w:pPr>
            <w:r>
              <w:t>July 2014</w:t>
            </w:r>
            <w:r w:rsidR="00F01888">
              <w:t xml:space="preserve"> – Dec 201</w:t>
            </w:r>
            <w:r>
              <w:t>5</w:t>
            </w:r>
          </w:p>
          <w:p w14:paraId="04769BCF" w14:textId="2E8871DB" w:rsidR="009F7DED" w:rsidRDefault="006F50A1" w:rsidP="006F50A1">
            <w:pPr>
              <w:pStyle w:val="ListParagraph"/>
              <w:numPr>
                <w:ilvl w:val="0"/>
                <w:numId w:val="10"/>
              </w:numPr>
              <w:tabs>
                <w:tab w:val="left" w:pos="426"/>
              </w:tabs>
            </w:pPr>
            <w:r w:rsidRPr="006F50A1">
              <w:t>Worked as training consultant for web development technology and testing</w:t>
            </w:r>
          </w:p>
          <w:p w14:paraId="438498C7" w14:textId="77777777" w:rsidR="001B4C98" w:rsidRPr="004D3011" w:rsidRDefault="001B4C98" w:rsidP="006F50A1">
            <w:pPr>
              <w:pStyle w:val="ListParagraph"/>
              <w:numPr>
                <w:ilvl w:val="0"/>
                <w:numId w:val="10"/>
              </w:numPr>
              <w:tabs>
                <w:tab w:val="left" w:pos="426"/>
              </w:tabs>
            </w:pPr>
          </w:p>
          <w:p w14:paraId="55440607" w14:textId="77777777" w:rsidR="009F7DED" w:rsidRDefault="009F7DED" w:rsidP="009F7DED"/>
          <w:sdt>
            <w:sdtPr>
              <w:id w:val="1049110328"/>
              <w:placeholder>
                <w:docPart w:val="1385692FAF994C49BD548843FC16190B"/>
              </w:placeholder>
              <w:temporary/>
              <w:showingPlcHdr/>
              <w15:appearance w15:val="hidden"/>
            </w:sdtPr>
            <w:sdtContent>
              <w:p w14:paraId="58165B08" w14:textId="77777777" w:rsidR="00DF3B9E" w:rsidRDefault="00DF3B9E" w:rsidP="00DF3B9E">
                <w:pPr>
                  <w:pStyle w:val="Heading2"/>
                </w:pPr>
                <w:r w:rsidRPr="00036450">
                  <w:t>EDUCATION</w:t>
                </w:r>
              </w:p>
            </w:sdtContent>
          </w:sdt>
          <w:p w14:paraId="6CAF1E97" w14:textId="77777777" w:rsidR="00DF3B9E" w:rsidRPr="00036450" w:rsidRDefault="00DF3B9E" w:rsidP="00DF3B9E">
            <w:pPr>
              <w:pStyle w:val="Heading4"/>
            </w:pPr>
            <w:r>
              <w:t>BE Computer – Pravara Rural Engineering College, Loni, Pune university</w:t>
            </w:r>
          </w:p>
          <w:p w14:paraId="15357B26" w14:textId="77777777" w:rsidR="00DF3B9E" w:rsidRPr="00B359E4" w:rsidRDefault="00DF3B9E" w:rsidP="00DF3B9E">
            <w:pPr>
              <w:pStyle w:val="Date"/>
            </w:pPr>
            <w:r>
              <w:t>2005</w:t>
            </w:r>
            <w:r w:rsidRPr="00B359E4">
              <w:t xml:space="preserve"> - </w:t>
            </w:r>
            <w:r>
              <w:t>2009</w:t>
            </w:r>
          </w:p>
          <w:p w14:paraId="3FC210AF" w14:textId="4C4F564F" w:rsidR="00DF3B9E" w:rsidRDefault="00FF3D58" w:rsidP="00DF3B9E">
            <w:r>
              <w:t>Passed with first class throughout and las year scored 71.3%</w:t>
            </w:r>
          </w:p>
          <w:p w14:paraId="1306E60A" w14:textId="77777777" w:rsidR="00DF3B9E" w:rsidRDefault="00DF3B9E" w:rsidP="00DF3B9E"/>
          <w:p w14:paraId="0AB3C6A8" w14:textId="6661CF3F" w:rsidR="00DF3B9E" w:rsidRPr="00B359E4" w:rsidRDefault="003B44A3" w:rsidP="00DF3B9E">
            <w:pPr>
              <w:pStyle w:val="Heading4"/>
            </w:pPr>
            <w:r>
              <w:t>HSC – Maharashtra Board</w:t>
            </w:r>
          </w:p>
          <w:p w14:paraId="420BE5A4" w14:textId="2BD62047" w:rsidR="003B44A3" w:rsidRDefault="003B44A3" w:rsidP="00DF3B9E">
            <w:r>
              <w:t>2003 - 2005</w:t>
            </w:r>
          </w:p>
          <w:p w14:paraId="72C773C4" w14:textId="0357A534" w:rsidR="00DF3B9E" w:rsidRDefault="00F73AAA" w:rsidP="00DF3B9E">
            <w:r>
              <w:t xml:space="preserve">Scored 71%. </w:t>
            </w:r>
          </w:p>
          <w:p w14:paraId="07F3E883" w14:textId="77777777" w:rsidR="003B44A3" w:rsidRDefault="003B44A3" w:rsidP="003B44A3">
            <w:pPr>
              <w:pStyle w:val="Heading4"/>
            </w:pPr>
          </w:p>
          <w:p w14:paraId="79E50513" w14:textId="2E49036A" w:rsidR="003B44A3" w:rsidRPr="00B359E4" w:rsidRDefault="003B44A3" w:rsidP="003B44A3">
            <w:pPr>
              <w:pStyle w:val="Heading4"/>
            </w:pPr>
            <w:r>
              <w:t>S</w:t>
            </w:r>
            <w:r>
              <w:t>SC – Maharashtra Board</w:t>
            </w:r>
          </w:p>
          <w:p w14:paraId="620094E6" w14:textId="5416761B" w:rsidR="003B44A3" w:rsidRDefault="003B44A3" w:rsidP="003B44A3">
            <w:r>
              <w:t>200</w:t>
            </w:r>
            <w:r>
              <w:t>1</w:t>
            </w:r>
            <w:r>
              <w:t xml:space="preserve"> - 200</w:t>
            </w:r>
            <w:r>
              <w:t>3</w:t>
            </w:r>
          </w:p>
          <w:p w14:paraId="4B5D2414" w14:textId="0861EA25" w:rsidR="003B44A3" w:rsidRDefault="00F73AAA" w:rsidP="003B44A3">
            <w:r>
              <w:t>Scored 81.3%</w:t>
            </w:r>
          </w:p>
          <w:p w14:paraId="3EC64A1F" w14:textId="77777777" w:rsidR="00DF3B9E" w:rsidRDefault="00DF3B9E" w:rsidP="009F7DED">
            <w:pPr>
              <w:pStyle w:val="Heading2"/>
            </w:pPr>
          </w:p>
          <w:sdt>
            <w:sdtPr>
              <w:id w:val="1669594239"/>
              <w:placeholder>
                <w:docPart w:val="87AD0B0B441A464AB08CE6E4B84EB2A2"/>
              </w:placeholder>
              <w:temporary/>
              <w:showingPlcHdr/>
              <w15:appearance w15:val="hidden"/>
            </w:sdtPr>
            <w:sdtContent>
              <w:p w14:paraId="2DA80C5E" w14:textId="2644F70C" w:rsidR="009F7DED" w:rsidRDefault="009F7DED" w:rsidP="009F7DED">
                <w:pPr>
                  <w:pStyle w:val="Heading2"/>
                </w:pPr>
                <w:r w:rsidRPr="00036450">
                  <w:rPr>
                    <w:rStyle w:val="Heading2Char"/>
                    <w:b/>
                    <w:bCs/>
                    <w:caps/>
                  </w:rPr>
                  <w:t>SKILLS</w:t>
                </w:r>
              </w:p>
            </w:sdtContent>
          </w:sdt>
          <w:p w14:paraId="22EF331D" w14:textId="77777777" w:rsidR="009F7DED" w:rsidRPr="004D3011" w:rsidRDefault="009F7DED" w:rsidP="009F7DED">
            <w:pPr>
              <w:rPr>
                <w:color w:val="FFFFFF" w:themeColor="background1"/>
              </w:rPr>
            </w:pPr>
            <w:r w:rsidRPr="00B90CEF">
              <w:rPr>
                <w:noProof/>
                <w:color w:val="000000" w:themeColor="text1"/>
              </w:rPr>
              <w:drawing>
                <wp:inline distT="0" distB="0" distL="0" distR="0" wp14:anchorId="0ACCD4BF" wp14:editId="18CD91B6">
                  <wp:extent cx="4185139"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14:paraId="65DF70FB" w14:textId="3B37D138" w:rsidR="0043117B" w:rsidRDefault="00F567A2" w:rsidP="000C45FF">
      <w:pPr>
        <w:tabs>
          <w:tab w:val="left" w:pos="990"/>
        </w:tabs>
      </w:pPr>
      <w:r>
        <w:rPr>
          <w:noProof/>
        </w:rPr>
        <w:lastRenderedPageBreak/>
        <mc:AlternateContent>
          <mc:Choice Requires="wps">
            <w:drawing>
              <wp:anchor distT="0" distB="0" distL="114300" distR="114300" simplePos="0" relativeHeight="251660288" behindDoc="0" locked="0" layoutInCell="1" allowOverlap="1" wp14:anchorId="63B2B114" wp14:editId="6B12485A">
                <wp:simplePos x="0" y="0"/>
                <wp:positionH relativeFrom="page">
                  <wp:posOffset>4944321</wp:posOffset>
                </wp:positionH>
                <wp:positionV relativeFrom="paragraph">
                  <wp:posOffset>-679239</wp:posOffset>
                </wp:positionV>
                <wp:extent cx="3220720" cy="249555"/>
                <wp:effectExtent l="0" t="0" r="0" b="0"/>
                <wp:wrapNone/>
                <wp:docPr id="6" name="Text Box 6"/>
                <wp:cNvGraphicFramePr/>
                <a:graphic xmlns:a="http://schemas.openxmlformats.org/drawingml/2006/main">
                  <a:graphicData uri="http://schemas.microsoft.com/office/word/2010/wordprocessingShape">
                    <wps:wsp>
                      <wps:cNvSpPr txBox="1"/>
                      <wps:spPr>
                        <a:xfrm>
                          <a:off x="0" y="0"/>
                          <a:ext cx="3220720" cy="249555"/>
                        </a:xfrm>
                        <a:prstGeom prst="rect">
                          <a:avLst/>
                        </a:prstGeom>
                        <a:noFill/>
                        <a:ln w="6350">
                          <a:noFill/>
                        </a:ln>
                      </wps:spPr>
                      <wps:txbx>
                        <w:txbxContent>
                          <w:p w14:paraId="3D2A0797" w14:textId="1E1D2981" w:rsidR="009F7DED" w:rsidRPr="009F7DED" w:rsidRDefault="009F7DED" w:rsidP="009F7DED">
                            <w:pPr>
                              <w:tabs>
                                <w:tab w:val="center" w:pos="1685"/>
                              </w:tabs>
                              <w:rPr>
                                <w:color w:val="FFFFFF" w:themeColor="background1"/>
                              </w:rPr>
                            </w:pPr>
                            <w:r w:rsidRPr="009F7DED">
                              <w:rPr>
                                <w:color w:val="FFFFFF" w:themeColor="background1"/>
                              </w:rPr>
                              <w:t>962-324-3042</w:t>
                            </w:r>
                            <w:r>
                              <w:rPr>
                                <w:color w:val="FFFFFF" w:themeColor="background1"/>
                              </w:rPr>
                              <w:t xml:space="preserve">| Laddha.pranita1988@gmail.com </w:t>
                            </w:r>
                            <w:r w:rsidRPr="009F7DED">
                              <w:rPr>
                                <w:color w:val="FFFFFF" w:themeColor="background1"/>
                              </w:rPr>
                              <w:tab/>
                            </w:r>
                          </w:p>
                          <w:p w14:paraId="6311A14E" w14:textId="1654D637" w:rsidR="009F7DED" w:rsidRPr="009F7DED" w:rsidRDefault="009F7DED">
                            <w:pPr>
                              <w:rPr>
                                <w:color w:val="FFFFFF" w:themeColor="background1"/>
                              </w:rPr>
                            </w:pPr>
                            <w:r>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2B114" id="_x0000_t202" coordsize="21600,21600" o:spt="202" path="m,l,21600r21600,l21600,xe">
                <v:stroke joinstyle="miter"/>
                <v:path gradientshapeok="t" o:connecttype="rect"/>
              </v:shapetype>
              <v:shape id="Text Box 6" o:spid="_x0000_s1026" type="#_x0000_t202" style="position:absolute;margin-left:389.3pt;margin-top:-53.5pt;width:253.6pt;height:19.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" filled="f" stroked="f" strokeweight=".5pt">
                <v:textbox>
                  <w:txbxContent>
                    <w:p w14:paraId="3D2A0797" w14:textId="1E1D2981" w:rsidR="009F7DED" w:rsidRPr="009F7DED" w:rsidRDefault="009F7DED" w:rsidP="009F7DED">
                      <w:pPr>
                        <w:tabs>
                          <w:tab w:val="center" w:pos="1685"/>
                        </w:tabs>
                        <w:rPr>
                          <w:color w:val="FFFFFF" w:themeColor="background1"/>
                        </w:rPr>
                      </w:pPr>
                      <w:r w:rsidRPr="009F7DED">
                        <w:rPr>
                          <w:color w:val="FFFFFF" w:themeColor="background1"/>
                        </w:rPr>
                        <w:t>962-324-3042</w:t>
                      </w:r>
                      <w:r>
                        <w:rPr>
                          <w:color w:val="FFFFFF" w:themeColor="background1"/>
                        </w:rPr>
                        <w:t xml:space="preserve">| Laddha.pranita1988@gmail.com </w:t>
                      </w:r>
                      <w:r w:rsidRPr="009F7DED">
                        <w:rPr>
                          <w:color w:val="FFFFFF" w:themeColor="background1"/>
                        </w:rPr>
                        <w:tab/>
                      </w:r>
                    </w:p>
                    <w:p w14:paraId="6311A14E" w14:textId="1654D637" w:rsidR="009F7DED" w:rsidRPr="009F7DED" w:rsidRDefault="009F7DED">
                      <w:pPr>
                        <w:rPr>
                          <w:color w:val="FFFFFF" w:themeColor="background1"/>
                        </w:rPr>
                      </w:pPr>
                      <w:r>
                        <w:rPr>
                          <w:color w:val="FFFFFF" w:themeColor="background1"/>
                        </w:rPr>
                        <w:t xml:space="preserve"> </w:t>
                      </w:r>
                    </w:p>
                  </w:txbxContent>
                </v:textbox>
                <w10:wrap anchorx="page"/>
              </v:shape>
            </w:pict>
          </mc:Fallback>
        </mc:AlternateContent>
      </w:r>
    </w:p>
    <w:sectPr w:rsidR="0043117B" w:rsidSect="000C45FF">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6E9B3" w14:textId="77777777" w:rsidR="00D20370" w:rsidRDefault="00D20370" w:rsidP="000C45FF">
      <w:r>
        <w:separator/>
      </w:r>
    </w:p>
  </w:endnote>
  <w:endnote w:type="continuationSeparator" w:id="0">
    <w:p w14:paraId="4A4CB62F" w14:textId="77777777" w:rsidR="00D20370" w:rsidRDefault="00D2037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53ECF" w14:textId="77777777" w:rsidR="00D20370" w:rsidRDefault="00D20370" w:rsidP="000C45FF">
      <w:r>
        <w:separator/>
      </w:r>
    </w:p>
  </w:footnote>
  <w:footnote w:type="continuationSeparator" w:id="0">
    <w:p w14:paraId="509CE482" w14:textId="77777777" w:rsidR="00D20370" w:rsidRDefault="00D20370"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2EE69" w14:textId="4926E34A" w:rsidR="009F7DED" w:rsidRDefault="009F7DED">
    <w:pPr>
      <w:pStyle w:val="Header"/>
    </w:pPr>
    <w:r w:rsidRPr="007219E3">
      <w:rPr>
        <w:noProof/>
        <w:color w:val="000000" w:themeColor="text1"/>
      </w:rPr>
      <w:drawing>
        <wp:anchor distT="0" distB="0" distL="114300" distR="114300" simplePos="0" relativeHeight="251658240" behindDoc="1" locked="0" layoutInCell="1" allowOverlap="1" wp14:anchorId="7D5DCA06" wp14:editId="1CD36890">
          <wp:simplePos x="0" y="0"/>
          <wp:positionH relativeFrom="page">
            <wp:align>left</wp:align>
          </wp:positionH>
          <wp:positionV relativeFrom="page">
            <wp:align>top</wp:align>
          </wp:positionV>
          <wp:extent cx="7779385" cy="10050225"/>
          <wp:effectExtent l="0" t="0" r="0" b="8255"/>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79385" cy="10050225"/>
                  </a:xfrm>
                  <a:prstGeom prst="rect">
                    <a:avLst/>
                  </a:prstGeom>
                </pic:spPr>
              </pic:pic>
            </a:graphicData>
          </a:graphic>
          <wp14:sizeRelH relativeFrom="margin">
            <wp14:pctWidth>0</wp14:pctWidth>
          </wp14:sizeRelH>
          <wp14:sizeRelV relativeFrom="margin">
            <wp14:pctHeight>0</wp14:pctHeight>
          </wp14:sizeRelV>
        </wp:anchor>
      </w:drawing>
    </w:r>
  </w:p>
  <w:p w14:paraId="618C86A9" w14:textId="1E00C6F9" w:rsidR="000C45FF" w:rsidRDefault="000C4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59C8"/>
    <w:multiLevelType w:val="hybridMultilevel"/>
    <w:tmpl w:val="B770F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7019BC"/>
    <w:multiLevelType w:val="multilevel"/>
    <w:tmpl w:val="1076BF64"/>
    <w:lvl w:ilvl="0">
      <w:start w:val="1"/>
      <w:numFmt w:val="bullet"/>
      <w:lvlText w:val="o"/>
      <w:lvlJc w:val="left"/>
      <w:pPr>
        <w:ind w:left="420" w:hanging="360"/>
      </w:pPr>
      <w:rPr>
        <w:rFonts w:ascii="Courier New" w:eastAsia="Courier New" w:hAnsi="Courier New" w:cs="Courier New"/>
        <w:color w:val="000000"/>
        <w:sz w:val="24"/>
        <w:szCs w:val="24"/>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15:restartNumberingAfterBreak="0">
    <w:nsid w:val="1A5577C9"/>
    <w:multiLevelType w:val="hybridMultilevel"/>
    <w:tmpl w:val="BEE26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423F4"/>
    <w:multiLevelType w:val="hybridMultilevel"/>
    <w:tmpl w:val="140ED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056F93"/>
    <w:multiLevelType w:val="hybridMultilevel"/>
    <w:tmpl w:val="EC26FCB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327E4E74"/>
    <w:multiLevelType w:val="hybridMultilevel"/>
    <w:tmpl w:val="05EA3DCC"/>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6" w15:restartNumberingAfterBreak="0">
    <w:nsid w:val="49E06911"/>
    <w:multiLevelType w:val="multilevel"/>
    <w:tmpl w:val="8E4C67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525199"/>
    <w:multiLevelType w:val="multilevel"/>
    <w:tmpl w:val="8E4C67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2703749"/>
    <w:multiLevelType w:val="multilevel"/>
    <w:tmpl w:val="8E4C67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C031ED"/>
    <w:multiLevelType w:val="multilevel"/>
    <w:tmpl w:val="064CD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06C2B06"/>
    <w:multiLevelType w:val="multilevel"/>
    <w:tmpl w:val="7E36721C"/>
    <w:lvl w:ilvl="0">
      <w:start w:val="1"/>
      <w:numFmt w:val="bullet"/>
      <w:lvlText w:val="o"/>
      <w:lvlJc w:val="left"/>
      <w:pPr>
        <w:ind w:left="786" w:hanging="360"/>
      </w:pPr>
      <w:rPr>
        <w:rFonts w:ascii="Courier New" w:eastAsia="Courier New" w:hAnsi="Courier New" w:cs="Courier New"/>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1" w15:restartNumberingAfterBreak="0">
    <w:nsid w:val="792D7362"/>
    <w:multiLevelType w:val="multilevel"/>
    <w:tmpl w:val="8E4C67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F2B6BFE"/>
    <w:multiLevelType w:val="hybridMultilevel"/>
    <w:tmpl w:val="AE5A4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lvlOverride w:ilvl="0"/>
    <w:lvlOverride w:ilvl="1"/>
    <w:lvlOverride w:ilvl="2"/>
    <w:lvlOverride w:ilvl="3"/>
    <w:lvlOverride w:ilvl="4"/>
    <w:lvlOverride w:ilvl="5"/>
    <w:lvlOverride w:ilvl="6"/>
    <w:lvlOverride w:ilvl="7"/>
    <w:lvlOverride w:ilvl="8"/>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2"/>
  </w:num>
  <w:num w:numId="7">
    <w:abstractNumId w:val="6"/>
  </w:num>
  <w:num w:numId="8">
    <w:abstractNumId w:val="8"/>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4"/>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9B"/>
    <w:rsid w:val="00026325"/>
    <w:rsid w:val="00036450"/>
    <w:rsid w:val="00064F18"/>
    <w:rsid w:val="00094499"/>
    <w:rsid w:val="00096A4F"/>
    <w:rsid w:val="000C45FF"/>
    <w:rsid w:val="000E3FD1"/>
    <w:rsid w:val="00110886"/>
    <w:rsid w:val="00112054"/>
    <w:rsid w:val="001525E1"/>
    <w:rsid w:val="00180329"/>
    <w:rsid w:val="0019001F"/>
    <w:rsid w:val="001A74A5"/>
    <w:rsid w:val="001B2ABD"/>
    <w:rsid w:val="001B4C98"/>
    <w:rsid w:val="001E0391"/>
    <w:rsid w:val="001E1759"/>
    <w:rsid w:val="001F1ECC"/>
    <w:rsid w:val="001F67E3"/>
    <w:rsid w:val="00223462"/>
    <w:rsid w:val="00223CD1"/>
    <w:rsid w:val="002400EB"/>
    <w:rsid w:val="00256CF7"/>
    <w:rsid w:val="00261A6A"/>
    <w:rsid w:val="00270BCE"/>
    <w:rsid w:val="00281FD5"/>
    <w:rsid w:val="00285EE6"/>
    <w:rsid w:val="00292A1F"/>
    <w:rsid w:val="002B1C57"/>
    <w:rsid w:val="002B7707"/>
    <w:rsid w:val="002E74AB"/>
    <w:rsid w:val="0030481B"/>
    <w:rsid w:val="003156FC"/>
    <w:rsid w:val="003254B5"/>
    <w:rsid w:val="00340EF6"/>
    <w:rsid w:val="00365FBB"/>
    <w:rsid w:val="0037121F"/>
    <w:rsid w:val="0037670C"/>
    <w:rsid w:val="003947BA"/>
    <w:rsid w:val="003A6B7D"/>
    <w:rsid w:val="003B06CA"/>
    <w:rsid w:val="003B44A3"/>
    <w:rsid w:val="004071FC"/>
    <w:rsid w:val="00435983"/>
    <w:rsid w:val="00445947"/>
    <w:rsid w:val="004813B3"/>
    <w:rsid w:val="00496591"/>
    <w:rsid w:val="004B1791"/>
    <w:rsid w:val="004B5224"/>
    <w:rsid w:val="004C63E4"/>
    <w:rsid w:val="004D3011"/>
    <w:rsid w:val="004E78D1"/>
    <w:rsid w:val="005262AC"/>
    <w:rsid w:val="005361EF"/>
    <w:rsid w:val="00567409"/>
    <w:rsid w:val="00586056"/>
    <w:rsid w:val="00591171"/>
    <w:rsid w:val="005B5431"/>
    <w:rsid w:val="005E39D5"/>
    <w:rsid w:val="00600670"/>
    <w:rsid w:val="0060672F"/>
    <w:rsid w:val="0062123A"/>
    <w:rsid w:val="00624257"/>
    <w:rsid w:val="00646E75"/>
    <w:rsid w:val="00654E41"/>
    <w:rsid w:val="0066739C"/>
    <w:rsid w:val="00674221"/>
    <w:rsid w:val="006771D0"/>
    <w:rsid w:val="006E71AB"/>
    <w:rsid w:val="006F50A1"/>
    <w:rsid w:val="00712CC1"/>
    <w:rsid w:val="00715FCB"/>
    <w:rsid w:val="007219E3"/>
    <w:rsid w:val="00743101"/>
    <w:rsid w:val="007547CD"/>
    <w:rsid w:val="00755D9E"/>
    <w:rsid w:val="00774618"/>
    <w:rsid w:val="007775E1"/>
    <w:rsid w:val="007867A0"/>
    <w:rsid w:val="007927F5"/>
    <w:rsid w:val="00797A8B"/>
    <w:rsid w:val="007B1D7A"/>
    <w:rsid w:val="007E3EAA"/>
    <w:rsid w:val="007F0D52"/>
    <w:rsid w:val="00802CA0"/>
    <w:rsid w:val="00804D9B"/>
    <w:rsid w:val="008278A0"/>
    <w:rsid w:val="008645B8"/>
    <w:rsid w:val="008803DE"/>
    <w:rsid w:val="008A209C"/>
    <w:rsid w:val="008F0CD0"/>
    <w:rsid w:val="009106DB"/>
    <w:rsid w:val="009260CD"/>
    <w:rsid w:val="00952C25"/>
    <w:rsid w:val="009577FC"/>
    <w:rsid w:val="009755E6"/>
    <w:rsid w:val="00996F92"/>
    <w:rsid w:val="009E1960"/>
    <w:rsid w:val="009F04A2"/>
    <w:rsid w:val="009F7DED"/>
    <w:rsid w:val="00A2118D"/>
    <w:rsid w:val="00A36BD7"/>
    <w:rsid w:val="00A42890"/>
    <w:rsid w:val="00A46740"/>
    <w:rsid w:val="00A619A8"/>
    <w:rsid w:val="00A74488"/>
    <w:rsid w:val="00A87ACF"/>
    <w:rsid w:val="00AC49F8"/>
    <w:rsid w:val="00AD76E2"/>
    <w:rsid w:val="00B20152"/>
    <w:rsid w:val="00B359E4"/>
    <w:rsid w:val="00B57D98"/>
    <w:rsid w:val="00B70850"/>
    <w:rsid w:val="00B8103B"/>
    <w:rsid w:val="00C066B6"/>
    <w:rsid w:val="00C111F6"/>
    <w:rsid w:val="00C1546F"/>
    <w:rsid w:val="00C37BA1"/>
    <w:rsid w:val="00C4674C"/>
    <w:rsid w:val="00C506CF"/>
    <w:rsid w:val="00C628CA"/>
    <w:rsid w:val="00C72BED"/>
    <w:rsid w:val="00C802CE"/>
    <w:rsid w:val="00C81D51"/>
    <w:rsid w:val="00C9578B"/>
    <w:rsid w:val="00C97616"/>
    <w:rsid w:val="00CB0055"/>
    <w:rsid w:val="00CE07E9"/>
    <w:rsid w:val="00D20370"/>
    <w:rsid w:val="00D2522B"/>
    <w:rsid w:val="00D422DE"/>
    <w:rsid w:val="00D5459D"/>
    <w:rsid w:val="00D64CB9"/>
    <w:rsid w:val="00DA18D2"/>
    <w:rsid w:val="00DA1F4D"/>
    <w:rsid w:val="00DB63FC"/>
    <w:rsid w:val="00DD172A"/>
    <w:rsid w:val="00DE1E63"/>
    <w:rsid w:val="00DF3B9E"/>
    <w:rsid w:val="00E25A26"/>
    <w:rsid w:val="00E4381A"/>
    <w:rsid w:val="00E55D74"/>
    <w:rsid w:val="00E73B22"/>
    <w:rsid w:val="00E83F11"/>
    <w:rsid w:val="00EA152F"/>
    <w:rsid w:val="00EA76DA"/>
    <w:rsid w:val="00ED1A11"/>
    <w:rsid w:val="00EF19B2"/>
    <w:rsid w:val="00F01888"/>
    <w:rsid w:val="00F567A2"/>
    <w:rsid w:val="00F60274"/>
    <w:rsid w:val="00F73AAA"/>
    <w:rsid w:val="00F77FB9"/>
    <w:rsid w:val="00FA54F3"/>
    <w:rsid w:val="00FB068F"/>
    <w:rsid w:val="00FC25BB"/>
    <w:rsid w:val="00FE0BC3"/>
    <w:rsid w:val="00FF3D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A9BB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C11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46823">
      <w:bodyDiv w:val="1"/>
      <w:marLeft w:val="0"/>
      <w:marRight w:val="0"/>
      <w:marTop w:val="0"/>
      <w:marBottom w:val="0"/>
      <w:divBdr>
        <w:top w:val="none" w:sz="0" w:space="0" w:color="auto"/>
        <w:left w:val="none" w:sz="0" w:space="0" w:color="auto"/>
        <w:bottom w:val="none" w:sz="0" w:space="0" w:color="auto"/>
        <w:right w:val="none" w:sz="0" w:space="0" w:color="auto"/>
      </w:divBdr>
    </w:div>
    <w:div w:id="121265109">
      <w:bodyDiv w:val="1"/>
      <w:marLeft w:val="0"/>
      <w:marRight w:val="0"/>
      <w:marTop w:val="0"/>
      <w:marBottom w:val="0"/>
      <w:divBdr>
        <w:top w:val="none" w:sz="0" w:space="0" w:color="auto"/>
        <w:left w:val="none" w:sz="0" w:space="0" w:color="auto"/>
        <w:bottom w:val="none" w:sz="0" w:space="0" w:color="auto"/>
        <w:right w:val="none" w:sz="0" w:space="0" w:color="auto"/>
      </w:divBdr>
    </w:div>
    <w:div w:id="187526482">
      <w:bodyDiv w:val="1"/>
      <w:marLeft w:val="0"/>
      <w:marRight w:val="0"/>
      <w:marTop w:val="0"/>
      <w:marBottom w:val="0"/>
      <w:divBdr>
        <w:top w:val="none" w:sz="0" w:space="0" w:color="auto"/>
        <w:left w:val="none" w:sz="0" w:space="0" w:color="auto"/>
        <w:bottom w:val="none" w:sz="0" w:space="0" w:color="auto"/>
        <w:right w:val="none" w:sz="0" w:space="0" w:color="auto"/>
      </w:divBdr>
    </w:div>
    <w:div w:id="210073921">
      <w:bodyDiv w:val="1"/>
      <w:marLeft w:val="0"/>
      <w:marRight w:val="0"/>
      <w:marTop w:val="0"/>
      <w:marBottom w:val="0"/>
      <w:divBdr>
        <w:top w:val="none" w:sz="0" w:space="0" w:color="auto"/>
        <w:left w:val="none" w:sz="0" w:space="0" w:color="auto"/>
        <w:bottom w:val="none" w:sz="0" w:space="0" w:color="auto"/>
        <w:right w:val="none" w:sz="0" w:space="0" w:color="auto"/>
      </w:divBdr>
    </w:div>
    <w:div w:id="250552600">
      <w:bodyDiv w:val="1"/>
      <w:marLeft w:val="0"/>
      <w:marRight w:val="0"/>
      <w:marTop w:val="0"/>
      <w:marBottom w:val="0"/>
      <w:divBdr>
        <w:top w:val="none" w:sz="0" w:space="0" w:color="auto"/>
        <w:left w:val="none" w:sz="0" w:space="0" w:color="auto"/>
        <w:bottom w:val="none" w:sz="0" w:space="0" w:color="auto"/>
        <w:right w:val="none" w:sz="0" w:space="0" w:color="auto"/>
      </w:divBdr>
    </w:div>
    <w:div w:id="298540279">
      <w:bodyDiv w:val="1"/>
      <w:marLeft w:val="0"/>
      <w:marRight w:val="0"/>
      <w:marTop w:val="0"/>
      <w:marBottom w:val="0"/>
      <w:divBdr>
        <w:top w:val="none" w:sz="0" w:space="0" w:color="auto"/>
        <w:left w:val="none" w:sz="0" w:space="0" w:color="auto"/>
        <w:bottom w:val="none" w:sz="0" w:space="0" w:color="auto"/>
        <w:right w:val="none" w:sz="0" w:space="0" w:color="auto"/>
      </w:divBdr>
    </w:div>
    <w:div w:id="330958665">
      <w:bodyDiv w:val="1"/>
      <w:marLeft w:val="0"/>
      <w:marRight w:val="0"/>
      <w:marTop w:val="0"/>
      <w:marBottom w:val="0"/>
      <w:divBdr>
        <w:top w:val="none" w:sz="0" w:space="0" w:color="auto"/>
        <w:left w:val="none" w:sz="0" w:space="0" w:color="auto"/>
        <w:bottom w:val="none" w:sz="0" w:space="0" w:color="auto"/>
        <w:right w:val="none" w:sz="0" w:space="0" w:color="auto"/>
      </w:divBdr>
    </w:div>
    <w:div w:id="416170182">
      <w:bodyDiv w:val="1"/>
      <w:marLeft w:val="0"/>
      <w:marRight w:val="0"/>
      <w:marTop w:val="0"/>
      <w:marBottom w:val="0"/>
      <w:divBdr>
        <w:top w:val="none" w:sz="0" w:space="0" w:color="auto"/>
        <w:left w:val="none" w:sz="0" w:space="0" w:color="auto"/>
        <w:bottom w:val="none" w:sz="0" w:space="0" w:color="auto"/>
        <w:right w:val="none" w:sz="0" w:space="0" w:color="auto"/>
      </w:divBdr>
    </w:div>
    <w:div w:id="487593719">
      <w:bodyDiv w:val="1"/>
      <w:marLeft w:val="0"/>
      <w:marRight w:val="0"/>
      <w:marTop w:val="0"/>
      <w:marBottom w:val="0"/>
      <w:divBdr>
        <w:top w:val="none" w:sz="0" w:space="0" w:color="auto"/>
        <w:left w:val="none" w:sz="0" w:space="0" w:color="auto"/>
        <w:bottom w:val="none" w:sz="0" w:space="0" w:color="auto"/>
        <w:right w:val="none" w:sz="0" w:space="0" w:color="auto"/>
      </w:divBdr>
    </w:div>
    <w:div w:id="878207880">
      <w:bodyDiv w:val="1"/>
      <w:marLeft w:val="0"/>
      <w:marRight w:val="0"/>
      <w:marTop w:val="0"/>
      <w:marBottom w:val="0"/>
      <w:divBdr>
        <w:top w:val="none" w:sz="0" w:space="0" w:color="auto"/>
        <w:left w:val="none" w:sz="0" w:space="0" w:color="auto"/>
        <w:bottom w:val="none" w:sz="0" w:space="0" w:color="auto"/>
        <w:right w:val="none" w:sz="0" w:space="0" w:color="auto"/>
      </w:divBdr>
    </w:div>
    <w:div w:id="971137759">
      <w:bodyDiv w:val="1"/>
      <w:marLeft w:val="0"/>
      <w:marRight w:val="0"/>
      <w:marTop w:val="0"/>
      <w:marBottom w:val="0"/>
      <w:divBdr>
        <w:top w:val="none" w:sz="0" w:space="0" w:color="auto"/>
        <w:left w:val="none" w:sz="0" w:space="0" w:color="auto"/>
        <w:bottom w:val="none" w:sz="0" w:space="0" w:color="auto"/>
        <w:right w:val="none" w:sz="0" w:space="0" w:color="auto"/>
      </w:divBdr>
    </w:div>
    <w:div w:id="1230843624">
      <w:bodyDiv w:val="1"/>
      <w:marLeft w:val="0"/>
      <w:marRight w:val="0"/>
      <w:marTop w:val="0"/>
      <w:marBottom w:val="0"/>
      <w:divBdr>
        <w:top w:val="none" w:sz="0" w:space="0" w:color="auto"/>
        <w:left w:val="none" w:sz="0" w:space="0" w:color="auto"/>
        <w:bottom w:val="none" w:sz="0" w:space="0" w:color="auto"/>
        <w:right w:val="none" w:sz="0" w:space="0" w:color="auto"/>
      </w:divBdr>
    </w:div>
    <w:div w:id="1306399792">
      <w:bodyDiv w:val="1"/>
      <w:marLeft w:val="0"/>
      <w:marRight w:val="0"/>
      <w:marTop w:val="0"/>
      <w:marBottom w:val="0"/>
      <w:divBdr>
        <w:top w:val="none" w:sz="0" w:space="0" w:color="auto"/>
        <w:left w:val="none" w:sz="0" w:space="0" w:color="auto"/>
        <w:bottom w:val="none" w:sz="0" w:space="0" w:color="auto"/>
        <w:right w:val="none" w:sz="0" w:space="0" w:color="auto"/>
      </w:divBdr>
    </w:div>
    <w:div w:id="1344745397">
      <w:bodyDiv w:val="1"/>
      <w:marLeft w:val="0"/>
      <w:marRight w:val="0"/>
      <w:marTop w:val="0"/>
      <w:marBottom w:val="0"/>
      <w:divBdr>
        <w:top w:val="none" w:sz="0" w:space="0" w:color="auto"/>
        <w:left w:val="none" w:sz="0" w:space="0" w:color="auto"/>
        <w:bottom w:val="none" w:sz="0" w:space="0" w:color="auto"/>
        <w:right w:val="none" w:sz="0" w:space="0" w:color="auto"/>
      </w:divBdr>
    </w:div>
    <w:div w:id="1457260283">
      <w:bodyDiv w:val="1"/>
      <w:marLeft w:val="0"/>
      <w:marRight w:val="0"/>
      <w:marTop w:val="0"/>
      <w:marBottom w:val="0"/>
      <w:divBdr>
        <w:top w:val="none" w:sz="0" w:space="0" w:color="auto"/>
        <w:left w:val="none" w:sz="0" w:space="0" w:color="auto"/>
        <w:bottom w:val="none" w:sz="0" w:space="0" w:color="auto"/>
        <w:right w:val="none" w:sz="0" w:space="0" w:color="auto"/>
      </w:divBdr>
    </w:div>
    <w:div w:id="1584758097">
      <w:bodyDiv w:val="1"/>
      <w:marLeft w:val="0"/>
      <w:marRight w:val="0"/>
      <w:marTop w:val="0"/>
      <w:marBottom w:val="0"/>
      <w:divBdr>
        <w:top w:val="none" w:sz="0" w:space="0" w:color="auto"/>
        <w:left w:val="none" w:sz="0" w:space="0" w:color="auto"/>
        <w:bottom w:val="none" w:sz="0" w:space="0" w:color="auto"/>
        <w:right w:val="none" w:sz="0" w:space="0" w:color="auto"/>
      </w:divBdr>
    </w:div>
    <w:div w:id="1589843838">
      <w:bodyDiv w:val="1"/>
      <w:marLeft w:val="0"/>
      <w:marRight w:val="0"/>
      <w:marTop w:val="0"/>
      <w:marBottom w:val="0"/>
      <w:divBdr>
        <w:top w:val="none" w:sz="0" w:space="0" w:color="auto"/>
        <w:left w:val="none" w:sz="0" w:space="0" w:color="auto"/>
        <w:bottom w:val="none" w:sz="0" w:space="0" w:color="auto"/>
        <w:right w:val="none" w:sz="0" w:space="0" w:color="auto"/>
      </w:divBdr>
    </w:div>
    <w:div w:id="1623920031">
      <w:bodyDiv w:val="1"/>
      <w:marLeft w:val="0"/>
      <w:marRight w:val="0"/>
      <w:marTop w:val="0"/>
      <w:marBottom w:val="0"/>
      <w:divBdr>
        <w:top w:val="none" w:sz="0" w:space="0" w:color="auto"/>
        <w:left w:val="none" w:sz="0" w:space="0" w:color="auto"/>
        <w:bottom w:val="none" w:sz="0" w:space="0" w:color="auto"/>
        <w:right w:val="none" w:sz="0" w:space="0" w:color="auto"/>
      </w:divBdr>
    </w:div>
    <w:div w:id="1669137635">
      <w:bodyDiv w:val="1"/>
      <w:marLeft w:val="0"/>
      <w:marRight w:val="0"/>
      <w:marTop w:val="0"/>
      <w:marBottom w:val="0"/>
      <w:divBdr>
        <w:top w:val="none" w:sz="0" w:space="0" w:color="auto"/>
        <w:left w:val="none" w:sz="0" w:space="0" w:color="auto"/>
        <w:bottom w:val="none" w:sz="0" w:space="0" w:color="auto"/>
        <w:right w:val="none" w:sz="0" w:space="0" w:color="auto"/>
      </w:divBdr>
    </w:div>
    <w:div w:id="1707754856">
      <w:bodyDiv w:val="1"/>
      <w:marLeft w:val="0"/>
      <w:marRight w:val="0"/>
      <w:marTop w:val="0"/>
      <w:marBottom w:val="0"/>
      <w:divBdr>
        <w:top w:val="none" w:sz="0" w:space="0" w:color="auto"/>
        <w:left w:val="none" w:sz="0" w:space="0" w:color="auto"/>
        <w:bottom w:val="none" w:sz="0" w:space="0" w:color="auto"/>
        <w:right w:val="none" w:sz="0" w:space="0" w:color="auto"/>
      </w:divBdr>
    </w:div>
    <w:div w:id="1766804964">
      <w:bodyDiv w:val="1"/>
      <w:marLeft w:val="0"/>
      <w:marRight w:val="0"/>
      <w:marTop w:val="0"/>
      <w:marBottom w:val="0"/>
      <w:divBdr>
        <w:top w:val="none" w:sz="0" w:space="0" w:color="auto"/>
        <w:left w:val="none" w:sz="0" w:space="0" w:color="auto"/>
        <w:bottom w:val="none" w:sz="0" w:space="0" w:color="auto"/>
        <w:right w:val="none" w:sz="0" w:space="0" w:color="auto"/>
      </w:divBdr>
    </w:div>
    <w:div w:id="1786192703">
      <w:bodyDiv w:val="1"/>
      <w:marLeft w:val="0"/>
      <w:marRight w:val="0"/>
      <w:marTop w:val="0"/>
      <w:marBottom w:val="0"/>
      <w:divBdr>
        <w:top w:val="none" w:sz="0" w:space="0" w:color="auto"/>
        <w:left w:val="none" w:sz="0" w:space="0" w:color="auto"/>
        <w:bottom w:val="none" w:sz="0" w:space="0" w:color="auto"/>
        <w:right w:val="none" w:sz="0" w:space="0" w:color="auto"/>
      </w:divBdr>
    </w:div>
    <w:div w:id="2103140345">
      <w:bodyDiv w:val="1"/>
      <w:marLeft w:val="0"/>
      <w:marRight w:val="0"/>
      <w:marTop w:val="0"/>
      <w:marBottom w:val="0"/>
      <w:divBdr>
        <w:top w:val="none" w:sz="0" w:space="0" w:color="auto"/>
        <w:left w:val="none" w:sz="0" w:space="0" w:color="auto"/>
        <w:bottom w:val="none" w:sz="0" w:space="0" w:color="auto"/>
        <w:right w:val="none" w:sz="0" w:space="0" w:color="auto"/>
      </w:divBdr>
    </w:div>
    <w:div w:id="213694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ass-guaranteed.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URAV\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rgbClr val="660033">
                <a:alpha val="70000"/>
              </a:srgbClr>
            </a:solidFill>
            <a:ln>
              <a:noFill/>
            </a:ln>
            <a:effectLst/>
            <a:scene3d>
              <a:camera prst="orthographicFront"/>
              <a:lightRig rig="threePt" dir="t"/>
            </a:scene3d>
            <a:sp3d prstMaterial="softEdge">
              <a:bevelB prst="relaxedInset"/>
            </a:sp3d>
          </c:spPr>
          <c:invertIfNegative val="0"/>
          <c:dLbls>
            <c:dLbl>
              <c:idx val="4"/>
              <c:tx>
                <c:rich>
                  <a:bodyPr/>
                  <a:lstStyle/>
                  <a:p>
                    <a:r>
                      <a:rPr lang="en-US"/>
                      <a:t>80%</a:t>
                    </a:r>
                  </a:p>
                </c:rich>
              </c:tx>
              <c:dLblPos val="ctr"/>
              <c:showLegendKey val="0"/>
              <c:showVal val="1"/>
              <c:showCatName val="0"/>
              <c:showSerName val="0"/>
              <c:showPercent val="0"/>
              <c:showBubbleSize val="0"/>
              <c:separator>, </c:separator>
              <c:extLst>
                <c:ext xmlns:c15="http://schemas.microsoft.com/office/drawing/2012/chart" uri="{CE6537A1-D6FC-4f65-9D91-7224C49458BB}">
                  <c15:showDataLabelsRange val="0"/>
                </c:ext>
                <c:ext xmlns:c16="http://schemas.microsoft.com/office/drawing/2014/chart" uri="{C3380CC4-5D6E-409C-BE32-E72D297353CC}">
                  <c16:uniqueId val="{00000001-FA88-4E6D-8929-AA71C70F7681}"/>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CSS3</c:v>
                </c:pt>
                <c:pt idx="1">
                  <c:v>HTML5</c:v>
                </c:pt>
                <c:pt idx="2">
                  <c:v>Javascript</c:v>
                </c:pt>
                <c:pt idx="3">
                  <c:v>Typescript</c:v>
                </c:pt>
                <c:pt idx="4">
                  <c:v>Angular</c:v>
                </c:pt>
              </c:strCache>
            </c:strRef>
          </c:cat>
          <c:val>
            <c:numRef>
              <c:f>Sheet1!$B$2:$B$6</c:f>
              <c:numCache>
                <c:formatCode>General</c:formatCode>
                <c:ptCount val="5"/>
                <c:pt idx="0">
                  <c:v>1</c:v>
                </c:pt>
                <c:pt idx="1">
                  <c:v>1</c:v>
                </c:pt>
                <c:pt idx="2">
                  <c:v>0.75</c:v>
                </c:pt>
                <c:pt idx="3">
                  <c:v>0.75</c:v>
                </c:pt>
                <c:pt idx="4">
                  <c:v>0.8</c:v>
                </c:pt>
              </c:numCache>
            </c:numRef>
          </c:val>
          <c:extLst>
            <c:ext xmlns:c16="http://schemas.microsoft.com/office/drawing/2014/chart" uri="{C3380CC4-5D6E-409C-BE32-E72D297353CC}">
              <c16:uniqueId val="{00000000-FA88-4E6D-8929-AA71C70F7681}"/>
            </c:ext>
          </c:extLst>
        </c:ser>
        <c:dLbls>
          <c:showLegendKey val="0"/>
          <c:showVal val="0"/>
          <c:showCatName val="0"/>
          <c:showSerName val="0"/>
          <c:showPercent val="0"/>
          <c:showBubbleSize val="0"/>
        </c:dLbls>
        <c:gapWidth val="78"/>
        <c:overlap val="62"/>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B84EFCAD4F424A98F19C346CF04B05"/>
        <w:category>
          <w:name w:val="General"/>
          <w:gallery w:val="placeholder"/>
        </w:category>
        <w:types>
          <w:type w:val="bbPlcHdr"/>
        </w:types>
        <w:behaviors>
          <w:behavior w:val="content"/>
        </w:behaviors>
        <w:guid w:val="{1A8A6318-1822-47DA-8EB5-E1EDBAAC07D2}"/>
      </w:docPartPr>
      <w:docPartBody>
        <w:p w:rsidR="00000000" w:rsidRDefault="003628E3" w:rsidP="003628E3">
          <w:pPr>
            <w:pStyle w:val="A2B84EFCAD4F424A98F19C346CF04B05"/>
          </w:pPr>
          <w:r w:rsidRPr="00CB0055">
            <w:t>Hobbies</w:t>
          </w:r>
        </w:p>
      </w:docPartBody>
    </w:docPart>
    <w:docPart>
      <w:docPartPr>
        <w:name w:val="EBC30066571E4843A8B2CEF64764B126"/>
        <w:category>
          <w:name w:val="General"/>
          <w:gallery w:val="placeholder"/>
        </w:category>
        <w:types>
          <w:type w:val="bbPlcHdr"/>
        </w:types>
        <w:behaviors>
          <w:behavior w:val="content"/>
        </w:behaviors>
        <w:guid w:val="{67B28E88-09DF-4989-8FAE-B7E88DA839B6}"/>
      </w:docPartPr>
      <w:docPartBody>
        <w:p w:rsidR="00000000" w:rsidRDefault="003628E3" w:rsidP="003628E3">
          <w:pPr>
            <w:pStyle w:val="EBC30066571E4843A8B2CEF64764B126"/>
          </w:pPr>
          <w:r w:rsidRPr="00036450">
            <w:t>WORK EXPERIENCE</w:t>
          </w:r>
        </w:p>
      </w:docPartBody>
    </w:docPart>
    <w:docPart>
      <w:docPartPr>
        <w:name w:val="87AD0B0B441A464AB08CE6E4B84EB2A2"/>
        <w:category>
          <w:name w:val="General"/>
          <w:gallery w:val="placeholder"/>
        </w:category>
        <w:types>
          <w:type w:val="bbPlcHdr"/>
        </w:types>
        <w:behaviors>
          <w:behavior w:val="content"/>
        </w:behaviors>
        <w:guid w:val="{E24955ED-4199-4B52-B955-0A58381BE43F}"/>
      </w:docPartPr>
      <w:docPartBody>
        <w:p w:rsidR="00000000" w:rsidRDefault="003628E3" w:rsidP="003628E3">
          <w:pPr>
            <w:pStyle w:val="87AD0B0B441A464AB08CE6E4B84EB2A2"/>
          </w:pPr>
          <w:r w:rsidRPr="00036450">
            <w:rPr>
              <w:rStyle w:val="Heading2Char"/>
            </w:rPr>
            <w:t>SKILLS</w:t>
          </w:r>
        </w:p>
      </w:docPartBody>
    </w:docPart>
    <w:docPart>
      <w:docPartPr>
        <w:name w:val="1385692FAF994C49BD548843FC16190B"/>
        <w:category>
          <w:name w:val="General"/>
          <w:gallery w:val="placeholder"/>
        </w:category>
        <w:types>
          <w:type w:val="bbPlcHdr"/>
        </w:types>
        <w:behaviors>
          <w:behavior w:val="content"/>
        </w:behaviors>
        <w:guid w:val="{D2C2E2EE-B8EA-48EB-90EF-41ECDC89BE69}"/>
      </w:docPartPr>
      <w:docPartBody>
        <w:p w:rsidR="00000000" w:rsidRDefault="003628E3" w:rsidP="003628E3">
          <w:pPr>
            <w:pStyle w:val="1385692FAF994C49BD548843FC16190B"/>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E3"/>
    <w:rsid w:val="003628E3"/>
    <w:rsid w:val="00B76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3628E3"/>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F2DC60FE2B4FBBA96ABD961BFCF413">
    <w:name w:val="F4F2DC60FE2B4FBBA96ABD961BFCF413"/>
  </w:style>
  <w:style w:type="paragraph" w:customStyle="1" w:styleId="93BC8ACBD06F411ABB19268C0E61CEE6">
    <w:name w:val="93BC8ACBD06F411ABB19268C0E61CEE6"/>
  </w:style>
  <w:style w:type="paragraph" w:customStyle="1" w:styleId="C7D01D5CE19540D596277665D6B7BDE8">
    <w:name w:val="C7D01D5CE19540D596277665D6B7BDE8"/>
  </w:style>
  <w:style w:type="paragraph" w:customStyle="1" w:styleId="44B9AAE5339B4649B4CF9A5D309FB6D5">
    <w:name w:val="44B9AAE5339B4649B4CF9A5D309FB6D5"/>
  </w:style>
  <w:style w:type="paragraph" w:customStyle="1" w:styleId="FC5E3593797B43D18F498713B82CE45D">
    <w:name w:val="FC5E3593797B43D18F498713B82CE45D"/>
  </w:style>
  <w:style w:type="paragraph" w:customStyle="1" w:styleId="2CBF3CB1B09A41529680AF6A17A0BF2E">
    <w:name w:val="2CBF3CB1B09A41529680AF6A17A0BF2E"/>
  </w:style>
  <w:style w:type="paragraph" w:customStyle="1" w:styleId="F31872C2CEA14C8B8B6CF020F32A80B7">
    <w:name w:val="F31872C2CEA14C8B8B6CF020F32A80B7"/>
  </w:style>
  <w:style w:type="paragraph" w:customStyle="1" w:styleId="7E7E1995F2E94EEF9AA5C83D9EF6DEA6">
    <w:name w:val="7E7E1995F2E94EEF9AA5C83D9EF6DEA6"/>
  </w:style>
  <w:style w:type="paragraph" w:customStyle="1" w:styleId="4BD9AA543774458F8BDFDD049BF6DD46">
    <w:name w:val="4BD9AA543774458F8BDFDD049BF6DD46"/>
  </w:style>
  <w:style w:type="paragraph" w:customStyle="1" w:styleId="B243CBD68D694097859D91AA503D9A26">
    <w:name w:val="B243CBD68D694097859D91AA503D9A26"/>
  </w:style>
  <w:style w:type="character" w:styleId="Hyperlink">
    <w:name w:val="Hyperlink"/>
    <w:basedOn w:val="DefaultParagraphFont"/>
    <w:uiPriority w:val="99"/>
    <w:unhideWhenUsed/>
    <w:rPr>
      <w:color w:val="C45911" w:themeColor="accent2" w:themeShade="BF"/>
      <w:u w:val="single"/>
    </w:rPr>
  </w:style>
  <w:style w:type="paragraph" w:customStyle="1" w:styleId="54405BA915BF4864AD5C984000ABC949">
    <w:name w:val="54405BA915BF4864AD5C984000ABC949"/>
  </w:style>
  <w:style w:type="paragraph" w:customStyle="1" w:styleId="F0FBA696350841DA8D13BD69415F4610">
    <w:name w:val="F0FBA696350841DA8D13BD69415F4610"/>
  </w:style>
  <w:style w:type="paragraph" w:customStyle="1" w:styleId="466AF34BC7184213AD53AE4E59D690AE">
    <w:name w:val="466AF34BC7184213AD53AE4E59D690AE"/>
  </w:style>
  <w:style w:type="paragraph" w:customStyle="1" w:styleId="0B42497C6BD24270BDB6B2355812F065">
    <w:name w:val="0B42497C6BD24270BDB6B2355812F065"/>
  </w:style>
  <w:style w:type="paragraph" w:customStyle="1" w:styleId="DED4671AB3BE4B23A44B3848743499C5">
    <w:name w:val="DED4671AB3BE4B23A44B3848743499C5"/>
  </w:style>
  <w:style w:type="paragraph" w:customStyle="1" w:styleId="728AB0FBEEC74E6EA772F7498089CAF6">
    <w:name w:val="728AB0FBEEC74E6EA772F7498089CAF6"/>
  </w:style>
  <w:style w:type="paragraph" w:customStyle="1" w:styleId="755EF1C79C4A4B27BFC1F51005593F53">
    <w:name w:val="755EF1C79C4A4B27BFC1F51005593F53"/>
  </w:style>
  <w:style w:type="paragraph" w:customStyle="1" w:styleId="729995960F8641D18E233CC668A5E2B9">
    <w:name w:val="729995960F8641D18E233CC668A5E2B9"/>
  </w:style>
  <w:style w:type="paragraph" w:customStyle="1" w:styleId="AA32E205A50643989037AF3AF5570A20">
    <w:name w:val="AA32E205A50643989037AF3AF5570A20"/>
  </w:style>
  <w:style w:type="paragraph" w:customStyle="1" w:styleId="31BAA37561C640A991028392B28181A7">
    <w:name w:val="31BAA37561C640A991028392B28181A7"/>
  </w:style>
  <w:style w:type="paragraph" w:customStyle="1" w:styleId="8B744523D0144BAE8B25CBEBDC62CAD5">
    <w:name w:val="8B744523D0144BAE8B25CBEBDC62CAD5"/>
  </w:style>
  <w:style w:type="paragraph" w:customStyle="1" w:styleId="A083433E93084F7388F7C57CBC5A26C2">
    <w:name w:val="A083433E93084F7388F7C57CBC5A26C2"/>
  </w:style>
  <w:style w:type="paragraph" w:customStyle="1" w:styleId="5B4EDD15733C43D0B338B3D51767BF7F">
    <w:name w:val="5B4EDD15733C43D0B338B3D51767BF7F"/>
  </w:style>
  <w:style w:type="paragraph" w:customStyle="1" w:styleId="883726FB722F4CBCA64DA5F9D275D582">
    <w:name w:val="883726FB722F4CBCA64DA5F9D275D582"/>
  </w:style>
  <w:style w:type="paragraph" w:customStyle="1" w:styleId="B1F8E7B851574FC888412E273A2AD50F">
    <w:name w:val="B1F8E7B851574FC888412E273A2AD50F"/>
  </w:style>
  <w:style w:type="paragraph" w:customStyle="1" w:styleId="016F282A35344D25B2E5A328A9684BA3">
    <w:name w:val="016F282A35344D25B2E5A328A9684BA3"/>
  </w:style>
  <w:style w:type="paragraph" w:customStyle="1" w:styleId="846686E3B90846FD9EAFC470D8346793">
    <w:name w:val="846686E3B90846FD9EAFC470D8346793"/>
  </w:style>
  <w:style w:type="paragraph" w:customStyle="1" w:styleId="BF39F2A7C34E48189AFCF2AE961C5C9C">
    <w:name w:val="BF39F2A7C34E48189AFCF2AE961C5C9C"/>
  </w:style>
  <w:style w:type="paragraph" w:customStyle="1" w:styleId="EA509FAD158E418AA2D738BEF1C15CB9">
    <w:name w:val="EA509FAD158E418AA2D738BEF1C15CB9"/>
  </w:style>
  <w:style w:type="paragraph" w:customStyle="1" w:styleId="BE416686C3624083A2F3742543C8A9D7">
    <w:name w:val="BE416686C3624083A2F3742543C8A9D7"/>
  </w:style>
  <w:style w:type="paragraph" w:customStyle="1" w:styleId="C6DBE54D11424BDD822BB6C3D7B11B4A">
    <w:name w:val="C6DBE54D11424BDD822BB6C3D7B11B4A"/>
  </w:style>
  <w:style w:type="paragraph" w:customStyle="1" w:styleId="99D71919BE274AB7ABC026A0DA399C44">
    <w:name w:val="99D71919BE274AB7ABC026A0DA399C44"/>
  </w:style>
  <w:style w:type="paragraph" w:customStyle="1" w:styleId="540F95F617B7438CAC01CCCBF9B9EA2D">
    <w:name w:val="540F95F617B7438CAC01CCCBF9B9EA2D"/>
  </w:style>
  <w:style w:type="paragraph" w:customStyle="1" w:styleId="50B8D2A3A9644B4FBC93CE9847C7DEEC">
    <w:name w:val="50B8D2A3A9644B4FBC93CE9847C7DEEC"/>
  </w:style>
  <w:style w:type="paragraph" w:customStyle="1" w:styleId="C234FD9A395F481EA89D3E27866FDD3A">
    <w:name w:val="C234FD9A395F481EA89D3E27866FDD3A"/>
  </w:style>
  <w:style w:type="paragraph" w:customStyle="1" w:styleId="F879E65F505044F0B92AC7319852E1B0">
    <w:name w:val="F879E65F505044F0B92AC7319852E1B0"/>
  </w:style>
  <w:style w:type="paragraph" w:customStyle="1" w:styleId="BE069830B6EE4C8CB139FECA05F9A272">
    <w:name w:val="BE069830B6EE4C8CB139FECA05F9A272"/>
  </w:style>
  <w:style w:type="paragraph" w:customStyle="1" w:styleId="4A2041903CC04C61879F63714D5D0F1C">
    <w:name w:val="4A2041903CC04C61879F63714D5D0F1C"/>
  </w:style>
  <w:style w:type="paragraph" w:customStyle="1" w:styleId="AC96D63A935246048F7AA99EA2300C44">
    <w:name w:val="AC96D63A935246048F7AA99EA2300C44"/>
  </w:style>
  <w:style w:type="paragraph" w:customStyle="1" w:styleId="825BFE7647C348F482C1336191785F68">
    <w:name w:val="825BFE7647C348F482C1336191785F68"/>
  </w:style>
  <w:style w:type="character" w:customStyle="1" w:styleId="Heading2Char">
    <w:name w:val="Heading 2 Char"/>
    <w:basedOn w:val="DefaultParagraphFont"/>
    <w:link w:val="Heading2"/>
    <w:uiPriority w:val="9"/>
    <w:rsid w:val="003628E3"/>
    <w:rPr>
      <w:rFonts w:asciiTheme="majorHAnsi" w:eastAsiaTheme="majorEastAsia" w:hAnsiTheme="majorHAnsi" w:cstheme="majorBidi"/>
      <w:b/>
      <w:bCs/>
      <w:caps/>
      <w:szCs w:val="26"/>
      <w:lang w:val="en-US" w:eastAsia="ja-JP"/>
    </w:rPr>
  </w:style>
  <w:style w:type="paragraph" w:customStyle="1" w:styleId="B37BF6AD41B94C4B84EAD7D0FF49E51E">
    <w:name w:val="B37BF6AD41B94C4B84EAD7D0FF49E51E"/>
  </w:style>
  <w:style w:type="paragraph" w:customStyle="1" w:styleId="9EE58860C216413B96FB0EDC1E62FC77">
    <w:name w:val="9EE58860C216413B96FB0EDC1E62FC77"/>
    <w:rsid w:val="003628E3"/>
  </w:style>
  <w:style w:type="paragraph" w:customStyle="1" w:styleId="1516D32FEEFB45649DF129FC2B2A517C">
    <w:name w:val="1516D32FEEFB45649DF129FC2B2A517C"/>
    <w:rsid w:val="003628E3"/>
  </w:style>
  <w:style w:type="paragraph" w:customStyle="1" w:styleId="986AC85D0DD04F5DB88440C47F2C59E2">
    <w:name w:val="986AC85D0DD04F5DB88440C47F2C59E2"/>
    <w:rsid w:val="003628E3"/>
  </w:style>
  <w:style w:type="paragraph" w:customStyle="1" w:styleId="17BE785EB85A4CA581E15D15AD8743DF">
    <w:name w:val="17BE785EB85A4CA581E15D15AD8743DF"/>
    <w:rsid w:val="003628E3"/>
  </w:style>
  <w:style w:type="paragraph" w:customStyle="1" w:styleId="35AC52F375A64C2982F866BBA7135BEE">
    <w:name w:val="35AC52F375A64C2982F866BBA7135BEE"/>
    <w:rsid w:val="003628E3"/>
  </w:style>
  <w:style w:type="paragraph" w:customStyle="1" w:styleId="B6254C382C7D4C988F8302CD263A42DE">
    <w:name w:val="B6254C382C7D4C988F8302CD263A42DE"/>
    <w:rsid w:val="003628E3"/>
  </w:style>
  <w:style w:type="paragraph" w:customStyle="1" w:styleId="95DC1A9D67E348939F59C30BC31C22D1">
    <w:name w:val="95DC1A9D67E348939F59C30BC31C22D1"/>
    <w:rsid w:val="003628E3"/>
  </w:style>
  <w:style w:type="paragraph" w:customStyle="1" w:styleId="7A38ED17651F4F30A2CE48E3155DC996">
    <w:name w:val="7A38ED17651F4F30A2CE48E3155DC996"/>
    <w:rsid w:val="003628E3"/>
  </w:style>
  <w:style w:type="paragraph" w:customStyle="1" w:styleId="2449D736DA34464B8486E8850A29FBE3">
    <w:name w:val="2449D736DA34464B8486E8850A29FBE3"/>
    <w:rsid w:val="003628E3"/>
  </w:style>
  <w:style w:type="paragraph" w:customStyle="1" w:styleId="7E09B83500264189B5AEEA07AF87A93D">
    <w:name w:val="7E09B83500264189B5AEEA07AF87A93D"/>
    <w:rsid w:val="003628E3"/>
  </w:style>
  <w:style w:type="paragraph" w:customStyle="1" w:styleId="F78CF61607E44ECF8E73C49FC24FFD05">
    <w:name w:val="F78CF61607E44ECF8E73C49FC24FFD05"/>
    <w:rsid w:val="003628E3"/>
  </w:style>
  <w:style w:type="paragraph" w:customStyle="1" w:styleId="7509046860E6470286FDC54C6C65BFBB">
    <w:name w:val="7509046860E6470286FDC54C6C65BFBB"/>
    <w:rsid w:val="003628E3"/>
  </w:style>
  <w:style w:type="paragraph" w:customStyle="1" w:styleId="912B4DE6A554449DAEFE4F04A84E906A">
    <w:name w:val="912B4DE6A554449DAEFE4F04A84E906A"/>
    <w:rsid w:val="003628E3"/>
  </w:style>
  <w:style w:type="paragraph" w:customStyle="1" w:styleId="316997E07F2F4FD09A1939FC267C3A74">
    <w:name w:val="316997E07F2F4FD09A1939FC267C3A74"/>
    <w:rsid w:val="003628E3"/>
  </w:style>
  <w:style w:type="paragraph" w:customStyle="1" w:styleId="8BD230C5484649D5AB21451F77DB30E7">
    <w:name w:val="8BD230C5484649D5AB21451F77DB30E7"/>
    <w:rsid w:val="003628E3"/>
  </w:style>
  <w:style w:type="paragraph" w:customStyle="1" w:styleId="081EC7F44CED40CBAA82458A04866613">
    <w:name w:val="081EC7F44CED40CBAA82458A04866613"/>
    <w:rsid w:val="003628E3"/>
  </w:style>
  <w:style w:type="paragraph" w:customStyle="1" w:styleId="BFFBA213283240FD9E9F777455CD8E3F">
    <w:name w:val="BFFBA213283240FD9E9F777455CD8E3F"/>
    <w:rsid w:val="003628E3"/>
  </w:style>
  <w:style w:type="paragraph" w:customStyle="1" w:styleId="2613E046E7114421A731F514D19F400A">
    <w:name w:val="2613E046E7114421A731F514D19F400A"/>
    <w:rsid w:val="003628E3"/>
  </w:style>
  <w:style w:type="paragraph" w:customStyle="1" w:styleId="1F66EAF1D4F24CC1AD4F19F56F82B3AC">
    <w:name w:val="1F66EAF1D4F24CC1AD4F19F56F82B3AC"/>
    <w:rsid w:val="003628E3"/>
  </w:style>
  <w:style w:type="paragraph" w:customStyle="1" w:styleId="5BD7002A40864411B57E73476D6105ED">
    <w:name w:val="5BD7002A40864411B57E73476D6105ED"/>
    <w:rsid w:val="003628E3"/>
  </w:style>
  <w:style w:type="paragraph" w:customStyle="1" w:styleId="0286782664374549AC55D46E8DCACE6E">
    <w:name w:val="0286782664374549AC55D46E8DCACE6E"/>
    <w:rsid w:val="003628E3"/>
  </w:style>
  <w:style w:type="paragraph" w:customStyle="1" w:styleId="4122D28C0B954A52A791AED798D0D466">
    <w:name w:val="4122D28C0B954A52A791AED798D0D466"/>
    <w:rsid w:val="003628E3"/>
  </w:style>
  <w:style w:type="paragraph" w:customStyle="1" w:styleId="3008C1C9088D48A0B565B201288AE240">
    <w:name w:val="3008C1C9088D48A0B565B201288AE240"/>
    <w:rsid w:val="003628E3"/>
  </w:style>
  <w:style w:type="paragraph" w:customStyle="1" w:styleId="AF58BE70BF314E37AC335F4277693E60">
    <w:name w:val="AF58BE70BF314E37AC335F4277693E60"/>
    <w:rsid w:val="003628E3"/>
  </w:style>
  <w:style w:type="paragraph" w:customStyle="1" w:styleId="A3DA94B377344083BF41CF05D13CED75">
    <w:name w:val="A3DA94B377344083BF41CF05D13CED75"/>
    <w:rsid w:val="003628E3"/>
  </w:style>
  <w:style w:type="paragraph" w:customStyle="1" w:styleId="D4A28F16C2C540B9BD2D2C181FFB933C">
    <w:name w:val="D4A28F16C2C540B9BD2D2C181FFB933C"/>
    <w:rsid w:val="003628E3"/>
  </w:style>
  <w:style w:type="paragraph" w:customStyle="1" w:styleId="790BD117BF504CF2BD98D8380266475D">
    <w:name w:val="790BD117BF504CF2BD98D8380266475D"/>
    <w:rsid w:val="003628E3"/>
  </w:style>
  <w:style w:type="paragraph" w:customStyle="1" w:styleId="B6045613101D4A87A649F28FC2728BE0">
    <w:name w:val="B6045613101D4A87A649F28FC2728BE0"/>
    <w:rsid w:val="003628E3"/>
  </w:style>
  <w:style w:type="paragraph" w:customStyle="1" w:styleId="0138957236D04D30BEC54DC27CA82093">
    <w:name w:val="0138957236D04D30BEC54DC27CA82093"/>
    <w:rsid w:val="003628E3"/>
  </w:style>
  <w:style w:type="paragraph" w:customStyle="1" w:styleId="D91BD80CD2404C19B2FAC05735087E35">
    <w:name w:val="D91BD80CD2404C19B2FAC05735087E35"/>
    <w:rsid w:val="003628E3"/>
  </w:style>
  <w:style w:type="paragraph" w:customStyle="1" w:styleId="AB525E852686415AAF14FF1DBA93DE04">
    <w:name w:val="AB525E852686415AAF14FF1DBA93DE04"/>
    <w:rsid w:val="003628E3"/>
  </w:style>
  <w:style w:type="paragraph" w:customStyle="1" w:styleId="0B791D9838A146539764E2402662C7D4">
    <w:name w:val="0B791D9838A146539764E2402662C7D4"/>
    <w:rsid w:val="003628E3"/>
  </w:style>
  <w:style w:type="paragraph" w:customStyle="1" w:styleId="7315AAFFF06443FE872274A9117D65F5">
    <w:name w:val="7315AAFFF06443FE872274A9117D65F5"/>
    <w:rsid w:val="003628E3"/>
  </w:style>
  <w:style w:type="paragraph" w:customStyle="1" w:styleId="3EB196027BCA4C0FB1E838B217FB3D3E">
    <w:name w:val="3EB196027BCA4C0FB1E838B217FB3D3E"/>
    <w:rsid w:val="003628E3"/>
  </w:style>
  <w:style w:type="paragraph" w:customStyle="1" w:styleId="10D0AB3D7F8C4057887EDF71951D104D">
    <w:name w:val="10D0AB3D7F8C4057887EDF71951D104D"/>
    <w:rsid w:val="003628E3"/>
  </w:style>
  <w:style w:type="paragraph" w:customStyle="1" w:styleId="4BDCBD88B60B4783802CAE5928A6EC59">
    <w:name w:val="4BDCBD88B60B4783802CAE5928A6EC59"/>
    <w:rsid w:val="003628E3"/>
  </w:style>
  <w:style w:type="paragraph" w:customStyle="1" w:styleId="2D2A8C4B9A904E868D36DC3E24EEF501">
    <w:name w:val="2D2A8C4B9A904E868D36DC3E24EEF501"/>
    <w:rsid w:val="003628E3"/>
  </w:style>
  <w:style w:type="paragraph" w:customStyle="1" w:styleId="AC6FBBD990D948F9A89C7595EBAE149A">
    <w:name w:val="AC6FBBD990D948F9A89C7595EBAE149A"/>
    <w:rsid w:val="003628E3"/>
  </w:style>
  <w:style w:type="paragraph" w:customStyle="1" w:styleId="E8C4339B969B41F5A72987D71682768F">
    <w:name w:val="E8C4339B969B41F5A72987D71682768F"/>
    <w:rsid w:val="003628E3"/>
  </w:style>
  <w:style w:type="paragraph" w:customStyle="1" w:styleId="1818E1CF6F0444D0A9E3DA9393DA7069">
    <w:name w:val="1818E1CF6F0444D0A9E3DA9393DA7069"/>
    <w:rsid w:val="003628E3"/>
  </w:style>
  <w:style w:type="paragraph" w:customStyle="1" w:styleId="4B105A39C38C49018849627301F7D8C5">
    <w:name w:val="4B105A39C38C49018849627301F7D8C5"/>
    <w:rsid w:val="003628E3"/>
  </w:style>
  <w:style w:type="paragraph" w:customStyle="1" w:styleId="93C8669A63AF4C839B68D414D1F71702">
    <w:name w:val="93C8669A63AF4C839B68D414D1F71702"/>
    <w:rsid w:val="003628E3"/>
  </w:style>
  <w:style w:type="paragraph" w:customStyle="1" w:styleId="C45FF3E8139040E98969F27AFA6CC31F">
    <w:name w:val="C45FF3E8139040E98969F27AFA6CC31F"/>
    <w:rsid w:val="003628E3"/>
  </w:style>
  <w:style w:type="paragraph" w:customStyle="1" w:styleId="17FF171546594F8992AA34402A35FFDC">
    <w:name w:val="17FF171546594F8992AA34402A35FFDC"/>
    <w:rsid w:val="003628E3"/>
  </w:style>
  <w:style w:type="paragraph" w:customStyle="1" w:styleId="286F897A1E3A4A35B2624AE28E652CC5">
    <w:name w:val="286F897A1E3A4A35B2624AE28E652CC5"/>
    <w:rsid w:val="003628E3"/>
  </w:style>
  <w:style w:type="paragraph" w:customStyle="1" w:styleId="6C79E27D73BE442CAF2F092B3E89AC55">
    <w:name w:val="6C79E27D73BE442CAF2F092B3E89AC55"/>
    <w:rsid w:val="003628E3"/>
  </w:style>
  <w:style w:type="paragraph" w:customStyle="1" w:styleId="CDBD66F06EA14898BA93A1A011EBDC42">
    <w:name w:val="CDBD66F06EA14898BA93A1A011EBDC42"/>
    <w:rsid w:val="003628E3"/>
  </w:style>
  <w:style w:type="paragraph" w:customStyle="1" w:styleId="9D970103011B4FC0BE85C04F85EEB809">
    <w:name w:val="9D970103011B4FC0BE85C04F85EEB809"/>
    <w:rsid w:val="003628E3"/>
  </w:style>
  <w:style w:type="paragraph" w:customStyle="1" w:styleId="2B39B1217751412DBD9C389BD93EFC9F">
    <w:name w:val="2B39B1217751412DBD9C389BD93EFC9F"/>
    <w:rsid w:val="003628E3"/>
  </w:style>
  <w:style w:type="paragraph" w:customStyle="1" w:styleId="15FFD7902B724EE8A65297EC1651664D">
    <w:name w:val="15FFD7902B724EE8A65297EC1651664D"/>
    <w:rsid w:val="003628E3"/>
  </w:style>
  <w:style w:type="paragraph" w:customStyle="1" w:styleId="CAA124AB51E7443EA31522793916BD3A">
    <w:name w:val="CAA124AB51E7443EA31522793916BD3A"/>
    <w:rsid w:val="003628E3"/>
  </w:style>
  <w:style w:type="paragraph" w:customStyle="1" w:styleId="6DC2FC91DE114DDF8B437215A66AC326">
    <w:name w:val="6DC2FC91DE114DDF8B437215A66AC326"/>
    <w:rsid w:val="003628E3"/>
  </w:style>
  <w:style w:type="paragraph" w:customStyle="1" w:styleId="28BAD26808594D9D96255C612B196D18">
    <w:name w:val="28BAD26808594D9D96255C612B196D18"/>
    <w:rsid w:val="003628E3"/>
  </w:style>
  <w:style w:type="paragraph" w:customStyle="1" w:styleId="59F10F43089443F394374361C420C2CB">
    <w:name w:val="59F10F43089443F394374361C420C2CB"/>
    <w:rsid w:val="003628E3"/>
  </w:style>
  <w:style w:type="paragraph" w:customStyle="1" w:styleId="6126856B5E37437185F395C66A2148B4">
    <w:name w:val="6126856B5E37437185F395C66A2148B4"/>
    <w:rsid w:val="003628E3"/>
  </w:style>
  <w:style w:type="paragraph" w:customStyle="1" w:styleId="085EB0F5C2FF418C98A5CDC48654F46F">
    <w:name w:val="085EB0F5C2FF418C98A5CDC48654F46F"/>
    <w:rsid w:val="003628E3"/>
  </w:style>
  <w:style w:type="paragraph" w:customStyle="1" w:styleId="64668FD0F7A94908ACB6E9ADE78B1E55">
    <w:name w:val="64668FD0F7A94908ACB6E9ADE78B1E55"/>
    <w:rsid w:val="003628E3"/>
  </w:style>
  <w:style w:type="paragraph" w:customStyle="1" w:styleId="A796313921DA46A18A57D5F9485635A8">
    <w:name w:val="A796313921DA46A18A57D5F9485635A8"/>
    <w:rsid w:val="003628E3"/>
  </w:style>
  <w:style w:type="paragraph" w:customStyle="1" w:styleId="6CDC324030F7416FA91D983971CF04DD">
    <w:name w:val="6CDC324030F7416FA91D983971CF04DD"/>
    <w:rsid w:val="003628E3"/>
  </w:style>
  <w:style w:type="paragraph" w:customStyle="1" w:styleId="04A0BC3781CC4BF4A28CBE3E1078C669">
    <w:name w:val="04A0BC3781CC4BF4A28CBE3E1078C669"/>
    <w:rsid w:val="003628E3"/>
  </w:style>
  <w:style w:type="paragraph" w:customStyle="1" w:styleId="9E488FFB038A4086A3E10915C0BC4592">
    <w:name w:val="9E488FFB038A4086A3E10915C0BC4592"/>
    <w:rsid w:val="003628E3"/>
  </w:style>
  <w:style w:type="paragraph" w:customStyle="1" w:styleId="C5F398ECF3BC4C22828B3B7C7EF0F54F">
    <w:name w:val="C5F398ECF3BC4C22828B3B7C7EF0F54F"/>
    <w:rsid w:val="003628E3"/>
  </w:style>
  <w:style w:type="paragraph" w:customStyle="1" w:styleId="8E469A78A63746CD9B7F2727AB5C69AB">
    <w:name w:val="8E469A78A63746CD9B7F2727AB5C69AB"/>
    <w:rsid w:val="003628E3"/>
  </w:style>
  <w:style w:type="paragraph" w:customStyle="1" w:styleId="CC61296F6C3C4B8982E0949D2A43F076">
    <w:name w:val="CC61296F6C3C4B8982E0949D2A43F076"/>
    <w:rsid w:val="003628E3"/>
  </w:style>
  <w:style w:type="paragraph" w:customStyle="1" w:styleId="A2B84EFCAD4F424A98F19C346CF04B05">
    <w:name w:val="A2B84EFCAD4F424A98F19C346CF04B05"/>
    <w:rsid w:val="003628E3"/>
  </w:style>
  <w:style w:type="paragraph" w:customStyle="1" w:styleId="80C0BF0075824A898D1E3010736F7549">
    <w:name w:val="80C0BF0075824A898D1E3010736F7549"/>
    <w:rsid w:val="003628E3"/>
  </w:style>
  <w:style w:type="paragraph" w:customStyle="1" w:styleId="F6A4C51B1CD34B1B932D84DAF4E1F55F">
    <w:name w:val="F6A4C51B1CD34B1B932D84DAF4E1F55F"/>
    <w:rsid w:val="003628E3"/>
  </w:style>
  <w:style w:type="paragraph" w:customStyle="1" w:styleId="1651CFC9A1B64FE0BE1F55B9CFDEFD61">
    <w:name w:val="1651CFC9A1B64FE0BE1F55B9CFDEFD61"/>
    <w:rsid w:val="003628E3"/>
  </w:style>
  <w:style w:type="paragraph" w:customStyle="1" w:styleId="9B5BA7EDA7964C119B34784CF9A02BF7">
    <w:name w:val="9B5BA7EDA7964C119B34784CF9A02BF7"/>
    <w:rsid w:val="003628E3"/>
  </w:style>
  <w:style w:type="paragraph" w:customStyle="1" w:styleId="2A2B093E6EF84B89B74A11AB17A9E348">
    <w:name w:val="2A2B093E6EF84B89B74A11AB17A9E348"/>
    <w:rsid w:val="003628E3"/>
  </w:style>
  <w:style w:type="paragraph" w:customStyle="1" w:styleId="EBC30066571E4843A8B2CEF64764B126">
    <w:name w:val="EBC30066571E4843A8B2CEF64764B126"/>
    <w:rsid w:val="003628E3"/>
  </w:style>
  <w:style w:type="paragraph" w:customStyle="1" w:styleId="F3B48200F6094B0CAC0FDA49C7419E7C">
    <w:name w:val="F3B48200F6094B0CAC0FDA49C7419E7C"/>
    <w:rsid w:val="003628E3"/>
  </w:style>
  <w:style w:type="paragraph" w:customStyle="1" w:styleId="E36118D17EEC44F78E4045D39F3E9681">
    <w:name w:val="E36118D17EEC44F78E4045D39F3E9681"/>
    <w:rsid w:val="003628E3"/>
  </w:style>
  <w:style w:type="paragraph" w:customStyle="1" w:styleId="1A348E5A41964F229D095A17B661D9D9">
    <w:name w:val="1A348E5A41964F229D095A17B661D9D9"/>
    <w:rsid w:val="003628E3"/>
  </w:style>
  <w:style w:type="paragraph" w:customStyle="1" w:styleId="B1F60CA81B5641BE91BA4740032FE23B">
    <w:name w:val="B1F60CA81B5641BE91BA4740032FE23B"/>
    <w:rsid w:val="003628E3"/>
  </w:style>
  <w:style w:type="paragraph" w:customStyle="1" w:styleId="A6073E161B61485C95E329B90247E701">
    <w:name w:val="A6073E161B61485C95E329B90247E701"/>
    <w:rsid w:val="003628E3"/>
  </w:style>
  <w:style w:type="paragraph" w:customStyle="1" w:styleId="7B1C6BA5BE704F94B53A0E3207E76124">
    <w:name w:val="7B1C6BA5BE704F94B53A0E3207E76124"/>
    <w:rsid w:val="003628E3"/>
  </w:style>
  <w:style w:type="paragraph" w:customStyle="1" w:styleId="C3B55BB17D294177AC7A433E5C633EBC">
    <w:name w:val="C3B55BB17D294177AC7A433E5C633EBC"/>
    <w:rsid w:val="003628E3"/>
  </w:style>
  <w:style w:type="paragraph" w:customStyle="1" w:styleId="0E7DE5B1B75F46C2A85859502B7BE95E">
    <w:name w:val="0E7DE5B1B75F46C2A85859502B7BE95E"/>
    <w:rsid w:val="003628E3"/>
  </w:style>
  <w:style w:type="paragraph" w:customStyle="1" w:styleId="DB3DC8C1B42A4B62B8E03EB2CB56919F">
    <w:name w:val="DB3DC8C1B42A4B62B8E03EB2CB56919F"/>
    <w:rsid w:val="003628E3"/>
  </w:style>
  <w:style w:type="paragraph" w:customStyle="1" w:styleId="6B3A1BAA9DD24BC9BB7B66CE4992AF79">
    <w:name w:val="6B3A1BAA9DD24BC9BB7B66CE4992AF79"/>
    <w:rsid w:val="003628E3"/>
  </w:style>
  <w:style w:type="paragraph" w:customStyle="1" w:styleId="18E176AEB0EE46C19F96535719AB480E">
    <w:name w:val="18E176AEB0EE46C19F96535719AB480E"/>
    <w:rsid w:val="003628E3"/>
  </w:style>
  <w:style w:type="paragraph" w:customStyle="1" w:styleId="CC39558A5978465DA5FB6EC1F3857214">
    <w:name w:val="CC39558A5978465DA5FB6EC1F3857214"/>
    <w:rsid w:val="003628E3"/>
  </w:style>
  <w:style w:type="paragraph" w:customStyle="1" w:styleId="54BB3CCE3EDD43239B7492B1BD1985C8">
    <w:name w:val="54BB3CCE3EDD43239B7492B1BD1985C8"/>
    <w:rsid w:val="003628E3"/>
  </w:style>
  <w:style w:type="paragraph" w:customStyle="1" w:styleId="9ED67EB84AE64D6B9E59C34D0B8A5C34">
    <w:name w:val="9ED67EB84AE64D6B9E59C34D0B8A5C34"/>
    <w:rsid w:val="003628E3"/>
  </w:style>
  <w:style w:type="paragraph" w:customStyle="1" w:styleId="B277A100BD7A4195967420EFE2A84DC0">
    <w:name w:val="B277A100BD7A4195967420EFE2A84DC0"/>
    <w:rsid w:val="003628E3"/>
  </w:style>
  <w:style w:type="paragraph" w:customStyle="1" w:styleId="87AD0B0B441A464AB08CE6E4B84EB2A2">
    <w:name w:val="87AD0B0B441A464AB08CE6E4B84EB2A2"/>
    <w:rsid w:val="003628E3"/>
  </w:style>
  <w:style w:type="paragraph" w:customStyle="1" w:styleId="1385692FAF994C49BD548843FC16190B">
    <w:name w:val="1385692FAF994C49BD548843FC16190B"/>
    <w:rsid w:val="003628E3"/>
  </w:style>
  <w:style w:type="paragraph" w:customStyle="1" w:styleId="371E043353554EA8A9CA24F9D5E3BA38">
    <w:name w:val="371E043353554EA8A9CA24F9D5E3BA38"/>
    <w:rsid w:val="003628E3"/>
  </w:style>
  <w:style w:type="paragraph" w:customStyle="1" w:styleId="1CB1AE7C18E547E9B13CBF162E311993">
    <w:name w:val="1CB1AE7C18E547E9B13CBF162E311993"/>
    <w:rsid w:val="003628E3"/>
  </w:style>
  <w:style w:type="paragraph" w:customStyle="1" w:styleId="29DE5E71CBB145AA83F2FFD230B14DD0">
    <w:name w:val="29DE5E71CBB145AA83F2FFD230B14DD0"/>
    <w:rsid w:val="003628E3"/>
  </w:style>
  <w:style w:type="paragraph" w:customStyle="1" w:styleId="D26080F0B11A4E28931E121BE0406CC0">
    <w:name w:val="D26080F0B11A4E28931E121BE0406CC0"/>
    <w:rsid w:val="003628E3"/>
  </w:style>
  <w:style w:type="paragraph" w:customStyle="1" w:styleId="9217E618BBDD4BDB823C84D31074F3F3">
    <w:name w:val="9217E618BBDD4BDB823C84D31074F3F3"/>
    <w:rsid w:val="003628E3"/>
  </w:style>
  <w:style w:type="paragraph" w:customStyle="1" w:styleId="A416E215BF0B40F48A4F2F5B1A22052B">
    <w:name w:val="A416E215BF0B40F48A4F2F5B1A22052B"/>
    <w:rsid w:val="003628E3"/>
  </w:style>
  <w:style w:type="paragraph" w:customStyle="1" w:styleId="3A168E59F28F4DC1B61B08F4E12EF547">
    <w:name w:val="3A168E59F28F4DC1B61B08F4E12EF547"/>
    <w:rsid w:val="003628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BE88BA9-23CD-41EB-95A0-A17FED743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4</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2021-02-05T06:39:00Z</dcterms:created>
  <dcterms:modified xsi:type="dcterms:W3CDTF">2021-02-08T06:37:00Z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